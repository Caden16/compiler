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A12" w:rsidRPr="00477B75" w:rsidRDefault="00A76A12" w:rsidP="00A76A12">
      <w:pPr>
        <w:jc w:val="left"/>
      </w:pPr>
    </w:p>
    <w:p w:rsidR="00A76A12" w:rsidRPr="00477B75" w:rsidRDefault="00A76A12" w:rsidP="00A76A12">
      <w:pPr>
        <w:jc w:val="left"/>
      </w:pPr>
    </w:p>
    <w:p w:rsidR="00A76A12" w:rsidRPr="00477B75" w:rsidRDefault="00A76A12" w:rsidP="00A76A12">
      <w:pPr>
        <w:jc w:val="center"/>
      </w:pPr>
      <w:r w:rsidRPr="00477B75">
        <w:object w:dxaOrig="5895" w:dyaOrig="1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78pt" o:ole="">
            <v:imagedata r:id="rId8" o:title="" gain="69719f" blacklevel="1966f" grayscale="t" bilevel="t"/>
          </v:shape>
          <o:OLEObject Type="Embed" ProgID="图像.文件" ShapeID="_x0000_i1025" DrawAspect="Content" ObjectID="_1557079922" r:id="rId9"/>
        </w:object>
      </w:r>
    </w:p>
    <w:p w:rsidR="00A76A12" w:rsidRPr="00477B75" w:rsidRDefault="00A76A12" w:rsidP="00CE5369">
      <w:pPr>
        <w:spacing w:line="480" w:lineRule="exact"/>
        <w:jc w:val="center"/>
        <w:rPr>
          <w:rStyle w:val="10"/>
          <w:sz w:val="36"/>
          <w:szCs w:val="36"/>
        </w:rPr>
      </w:pPr>
    </w:p>
    <w:p w:rsidR="00A76A12" w:rsidRPr="00477B75" w:rsidRDefault="009805A6" w:rsidP="00A76A12">
      <w:pPr>
        <w:jc w:val="center"/>
        <w:rPr>
          <w:rStyle w:val="20"/>
          <w:spacing w:val="0"/>
        </w:rPr>
      </w:pPr>
      <w:r>
        <w:rPr>
          <w:rStyle w:val="20"/>
          <w:spacing w:val="0"/>
        </w:rPr>
        <w:t>编译原理</w:t>
      </w:r>
    </w:p>
    <w:p w:rsidR="00A76A12" w:rsidRPr="00477B75" w:rsidRDefault="00A76A12" w:rsidP="00A76A12">
      <w:pPr>
        <w:jc w:val="center"/>
        <w:rPr>
          <w:rStyle w:val="20"/>
        </w:rPr>
      </w:pPr>
    </w:p>
    <w:p w:rsidR="00A76A12" w:rsidRPr="00477B75" w:rsidRDefault="00A76A12" w:rsidP="00A76A12">
      <w:pPr>
        <w:jc w:val="center"/>
        <w:rPr>
          <w:rStyle w:val="20"/>
        </w:rPr>
      </w:pPr>
    </w:p>
    <w:p w:rsidR="00A76A12" w:rsidRPr="00F24C76" w:rsidRDefault="009805A6" w:rsidP="00A76A12">
      <w:pPr>
        <w:jc w:val="center"/>
        <w:rPr>
          <w:rStyle w:val="-0"/>
          <w:rFonts w:ascii="黑体" w:eastAsia="黑体" w:hAnsi="黑体"/>
          <w:b/>
          <w:szCs w:val="36"/>
        </w:rPr>
      </w:pPr>
      <w:r>
        <w:rPr>
          <w:rStyle w:val="-0"/>
          <w:rFonts w:ascii="黑体" w:eastAsia="黑体" w:hAnsi="黑体"/>
          <w:b/>
          <w:szCs w:val="36"/>
        </w:rPr>
        <w:t>词法分析器实验报告</w:t>
      </w:r>
    </w:p>
    <w:p w:rsidR="00A76A12" w:rsidRPr="00D075F3" w:rsidRDefault="00A76A12" w:rsidP="00A76A12">
      <w:pPr>
        <w:jc w:val="center"/>
        <w:rPr>
          <w:rStyle w:val="-0"/>
          <w:rFonts w:ascii="黑体" w:eastAsia="黑体" w:hAnsi="黑体"/>
          <w:b/>
          <w:szCs w:val="36"/>
        </w:rPr>
      </w:pPr>
    </w:p>
    <w:p w:rsidR="00A76A12" w:rsidRPr="00F24C76" w:rsidRDefault="009805A6" w:rsidP="00A76A12">
      <w:pPr>
        <w:jc w:val="center"/>
        <w:rPr>
          <w:rStyle w:val="-1"/>
          <w:b/>
        </w:rPr>
      </w:pPr>
      <w:r w:rsidRPr="009805A6">
        <w:rPr>
          <w:rStyle w:val="-1"/>
          <w:b/>
        </w:rPr>
        <w:t xml:space="preserve">Lexical </w:t>
      </w:r>
      <w:r>
        <w:rPr>
          <w:rStyle w:val="-1"/>
          <w:b/>
        </w:rPr>
        <w:t>A</w:t>
      </w:r>
      <w:r w:rsidRPr="009805A6">
        <w:rPr>
          <w:rStyle w:val="-1"/>
          <w:b/>
        </w:rPr>
        <w:t>nalyzer</w:t>
      </w:r>
      <w:r>
        <w:rPr>
          <w:rStyle w:val="-1"/>
          <w:b/>
        </w:rPr>
        <w:t xml:space="preserve"> </w:t>
      </w:r>
      <w:r w:rsidRPr="009805A6">
        <w:rPr>
          <w:rStyle w:val="-1"/>
          <w:b/>
        </w:rPr>
        <w:t xml:space="preserve">Experimental </w:t>
      </w:r>
      <w:r>
        <w:rPr>
          <w:rStyle w:val="-1"/>
          <w:b/>
        </w:rPr>
        <w:t>R</w:t>
      </w:r>
      <w:r w:rsidRPr="009805A6">
        <w:rPr>
          <w:rStyle w:val="-1"/>
          <w:b/>
        </w:rPr>
        <w:t>eport</w:t>
      </w:r>
    </w:p>
    <w:p w:rsidR="00A76A12" w:rsidRPr="00477B75" w:rsidRDefault="00A76A12" w:rsidP="00A76A12">
      <w:pPr>
        <w:jc w:val="center"/>
        <w:rPr>
          <w:rStyle w:val="-1"/>
        </w:rPr>
      </w:pPr>
    </w:p>
    <w:p w:rsidR="00A76A12" w:rsidRPr="00477B75" w:rsidRDefault="00A76A12" w:rsidP="00A76A12">
      <w:pPr>
        <w:jc w:val="center"/>
        <w:rPr>
          <w:rStyle w:val="-1"/>
        </w:rPr>
      </w:pPr>
    </w:p>
    <w:p w:rsidR="00856061" w:rsidRPr="00477B75" w:rsidRDefault="00856061" w:rsidP="00856061">
      <w:pPr>
        <w:spacing w:line="360" w:lineRule="auto"/>
        <w:ind w:firstLineChars="662" w:firstLine="2118"/>
        <w:rPr>
          <w:rStyle w:val="-2"/>
          <w:sz w:val="32"/>
          <w:u w:val="single"/>
        </w:rPr>
      </w:pPr>
      <w:r w:rsidRPr="00477B75">
        <w:rPr>
          <w:rStyle w:val="-2"/>
          <w:sz w:val="32"/>
        </w:rPr>
        <w:t>学</w:t>
      </w:r>
      <w:r w:rsidRPr="00477B75">
        <w:rPr>
          <w:rStyle w:val="-2"/>
          <w:sz w:val="32"/>
        </w:rPr>
        <w:t xml:space="preserve">    </w:t>
      </w:r>
      <w:r w:rsidRPr="00477B75">
        <w:rPr>
          <w:rStyle w:val="-2"/>
          <w:sz w:val="32"/>
        </w:rPr>
        <w:t>院：</w:t>
      </w:r>
      <w:r>
        <w:rPr>
          <w:rStyle w:val="-2"/>
          <w:sz w:val="32"/>
          <w:u w:val="single"/>
        </w:rPr>
        <w:t xml:space="preserve"> </w:t>
      </w:r>
      <w:r>
        <w:rPr>
          <w:rStyle w:val="-2"/>
          <w:sz w:val="32"/>
          <w:u w:val="single"/>
        </w:rPr>
        <w:t>计算机与信息技术</w:t>
      </w:r>
      <w:r w:rsidRPr="00477B75">
        <w:rPr>
          <w:rStyle w:val="-2"/>
          <w:sz w:val="32"/>
          <w:u w:val="single"/>
        </w:rPr>
        <w:t xml:space="preserve"> </w:t>
      </w:r>
    </w:p>
    <w:p w:rsidR="00856061" w:rsidRPr="00477B75" w:rsidRDefault="00856061" w:rsidP="00856061">
      <w:pPr>
        <w:spacing w:line="360" w:lineRule="auto"/>
        <w:ind w:firstLineChars="662" w:firstLine="2118"/>
        <w:rPr>
          <w:rStyle w:val="-2"/>
          <w:sz w:val="32"/>
        </w:rPr>
      </w:pPr>
      <w:r w:rsidRPr="00477B75">
        <w:rPr>
          <w:rStyle w:val="-2"/>
          <w:sz w:val="32"/>
        </w:rPr>
        <w:t>专</w:t>
      </w:r>
      <w:r w:rsidRPr="00477B75">
        <w:rPr>
          <w:rStyle w:val="-2"/>
          <w:sz w:val="32"/>
        </w:rPr>
        <w:t xml:space="preserve">    </w:t>
      </w:r>
      <w:r w:rsidRPr="00477B75">
        <w:rPr>
          <w:rStyle w:val="-2"/>
          <w:sz w:val="32"/>
        </w:rPr>
        <w:t>业：</w:t>
      </w:r>
      <w:r w:rsidRPr="00477B75">
        <w:rPr>
          <w:rStyle w:val="-2"/>
          <w:sz w:val="32"/>
          <w:u w:val="single"/>
        </w:rPr>
        <w:t xml:space="preserve"> </w:t>
      </w:r>
      <w:r>
        <w:rPr>
          <w:rStyle w:val="-2"/>
          <w:sz w:val="32"/>
          <w:u w:val="single"/>
        </w:rPr>
        <w:t xml:space="preserve"> </w:t>
      </w:r>
      <w:r w:rsidRPr="00477B75">
        <w:rPr>
          <w:rStyle w:val="-2"/>
          <w:sz w:val="32"/>
          <w:u w:val="single"/>
        </w:rPr>
        <w:t xml:space="preserve">  </w:t>
      </w:r>
      <w:r>
        <w:rPr>
          <w:rStyle w:val="-2"/>
          <w:rFonts w:hint="eastAsia"/>
          <w:sz w:val="32"/>
          <w:u w:val="single"/>
        </w:rPr>
        <w:t>计算机</w:t>
      </w:r>
      <w:r>
        <w:rPr>
          <w:rStyle w:val="-2"/>
          <w:sz w:val="32"/>
          <w:u w:val="single"/>
        </w:rPr>
        <w:t>科学</w:t>
      </w:r>
      <w:r w:rsidRPr="00477B75">
        <w:rPr>
          <w:rStyle w:val="-2"/>
          <w:sz w:val="32"/>
          <w:u w:val="single"/>
        </w:rPr>
        <w:t xml:space="preserve">    </w:t>
      </w:r>
    </w:p>
    <w:p w:rsidR="00856061" w:rsidRPr="00477B75" w:rsidRDefault="00856061" w:rsidP="00856061">
      <w:pPr>
        <w:spacing w:line="360" w:lineRule="auto"/>
        <w:ind w:firstLineChars="662" w:firstLine="2118"/>
        <w:rPr>
          <w:rStyle w:val="-2"/>
          <w:sz w:val="32"/>
        </w:rPr>
      </w:pPr>
      <w:r w:rsidRPr="00477B75">
        <w:rPr>
          <w:rStyle w:val="-2"/>
          <w:sz w:val="32"/>
        </w:rPr>
        <w:t>学生姓名：</w:t>
      </w:r>
      <w:r w:rsidRPr="00477B75">
        <w:rPr>
          <w:rStyle w:val="-2"/>
          <w:sz w:val="32"/>
          <w:u w:val="single"/>
        </w:rPr>
        <w:t xml:space="preserve">      </w:t>
      </w:r>
      <w:r>
        <w:rPr>
          <w:rStyle w:val="-2"/>
          <w:rFonts w:hint="eastAsia"/>
          <w:sz w:val="32"/>
          <w:u w:val="single"/>
        </w:rPr>
        <w:t>刘宜进</w:t>
      </w:r>
      <w:r>
        <w:rPr>
          <w:rStyle w:val="-2"/>
          <w:sz w:val="32"/>
          <w:u w:val="single"/>
        </w:rPr>
        <w:t xml:space="preserve">     </w:t>
      </w:r>
      <w:r w:rsidRPr="00477B75">
        <w:rPr>
          <w:rStyle w:val="-2"/>
          <w:sz w:val="32"/>
          <w:u w:val="single"/>
        </w:rPr>
        <w:t xml:space="preserve"> </w:t>
      </w:r>
    </w:p>
    <w:p w:rsidR="00856061" w:rsidRPr="00477B75" w:rsidRDefault="00856061" w:rsidP="00856061">
      <w:pPr>
        <w:spacing w:line="360" w:lineRule="auto"/>
        <w:ind w:firstLineChars="662" w:firstLine="2118"/>
        <w:rPr>
          <w:rStyle w:val="-2"/>
          <w:sz w:val="32"/>
        </w:rPr>
      </w:pPr>
      <w:r w:rsidRPr="00477B75">
        <w:rPr>
          <w:rStyle w:val="-2"/>
          <w:sz w:val="32"/>
        </w:rPr>
        <w:t>学</w:t>
      </w:r>
      <w:r w:rsidRPr="00477B75">
        <w:rPr>
          <w:rStyle w:val="-2"/>
          <w:sz w:val="32"/>
        </w:rPr>
        <w:t xml:space="preserve">    </w:t>
      </w:r>
      <w:r w:rsidRPr="00477B75">
        <w:rPr>
          <w:rStyle w:val="-2"/>
          <w:sz w:val="32"/>
        </w:rPr>
        <w:t>号：</w:t>
      </w:r>
      <w:r>
        <w:rPr>
          <w:rStyle w:val="-2"/>
          <w:sz w:val="32"/>
          <w:u w:val="single"/>
        </w:rPr>
        <w:t xml:space="preserve">    </w:t>
      </w:r>
      <w:r w:rsidRPr="00477B75">
        <w:rPr>
          <w:rStyle w:val="-2"/>
          <w:sz w:val="32"/>
          <w:u w:val="single"/>
        </w:rPr>
        <w:t xml:space="preserve"> </w:t>
      </w:r>
      <w:r>
        <w:rPr>
          <w:rStyle w:val="-2"/>
          <w:sz w:val="32"/>
          <w:u w:val="single"/>
        </w:rPr>
        <w:t xml:space="preserve">14282008 </w:t>
      </w:r>
      <w:r w:rsidRPr="00477B75">
        <w:rPr>
          <w:rStyle w:val="-2"/>
          <w:sz w:val="32"/>
          <w:u w:val="single"/>
        </w:rPr>
        <w:t xml:space="preserve">    </w:t>
      </w:r>
    </w:p>
    <w:p w:rsidR="00856061" w:rsidRPr="00477B75" w:rsidRDefault="00856061" w:rsidP="00856061">
      <w:pPr>
        <w:spacing w:line="360" w:lineRule="auto"/>
        <w:ind w:firstLineChars="662" w:firstLine="2118"/>
        <w:rPr>
          <w:rStyle w:val="-2"/>
          <w:sz w:val="32"/>
        </w:rPr>
      </w:pPr>
      <w:r w:rsidRPr="00477B75">
        <w:rPr>
          <w:rStyle w:val="-2"/>
          <w:sz w:val="32"/>
        </w:rPr>
        <w:t>指导教师：</w:t>
      </w:r>
      <w:r w:rsidRPr="00477B75">
        <w:rPr>
          <w:rStyle w:val="-2"/>
          <w:sz w:val="32"/>
          <w:u w:val="single"/>
        </w:rPr>
        <w:t xml:space="preserve">      </w:t>
      </w:r>
      <w:r>
        <w:rPr>
          <w:rStyle w:val="-2"/>
          <w:rFonts w:hint="eastAsia"/>
          <w:sz w:val="32"/>
          <w:u w:val="single"/>
        </w:rPr>
        <w:t>徐金安</w:t>
      </w:r>
      <w:r w:rsidRPr="00477B75">
        <w:rPr>
          <w:rStyle w:val="-2"/>
          <w:sz w:val="32"/>
          <w:u w:val="single"/>
        </w:rPr>
        <w:t xml:space="preserve">      </w:t>
      </w:r>
    </w:p>
    <w:p w:rsidR="00A76A12" w:rsidRPr="00856061" w:rsidRDefault="00A76A12" w:rsidP="00A76A12">
      <w:pPr>
        <w:jc w:val="center"/>
      </w:pPr>
    </w:p>
    <w:p w:rsidR="00A76A12" w:rsidRPr="00477B75" w:rsidRDefault="00A76A12" w:rsidP="00A76A12">
      <w:pPr>
        <w:jc w:val="center"/>
      </w:pPr>
    </w:p>
    <w:p w:rsidR="00A76A12" w:rsidRPr="00477B75" w:rsidRDefault="00A76A12" w:rsidP="00A76A12">
      <w:pPr>
        <w:jc w:val="center"/>
        <w:rPr>
          <w:rStyle w:val="-3"/>
          <w:b/>
          <w:sz w:val="30"/>
          <w:szCs w:val="30"/>
        </w:rPr>
      </w:pPr>
      <w:r w:rsidRPr="00477B75">
        <w:rPr>
          <w:rStyle w:val="-3"/>
          <w:b/>
          <w:sz w:val="30"/>
          <w:szCs w:val="30"/>
        </w:rPr>
        <w:t>北京交通大学</w:t>
      </w:r>
    </w:p>
    <w:p w:rsidR="00A76A12" w:rsidRPr="00477B75" w:rsidRDefault="00A76A12" w:rsidP="00A76A12">
      <w:pPr>
        <w:jc w:val="center"/>
        <w:rPr>
          <w:rStyle w:val="-4"/>
        </w:rPr>
      </w:pPr>
      <w:r w:rsidRPr="00477B75">
        <w:rPr>
          <w:rStyle w:val="-4"/>
        </w:rPr>
        <w:fldChar w:fldCharType="begin"/>
      </w:r>
      <w:r w:rsidRPr="00477B75">
        <w:rPr>
          <w:rStyle w:val="-4"/>
        </w:rPr>
        <w:instrText xml:space="preserve"> DATE \@ "yyyy</w:instrText>
      </w:r>
      <w:r w:rsidRPr="00477B75">
        <w:rPr>
          <w:rStyle w:val="-4"/>
        </w:rPr>
        <w:instrText>年</w:instrText>
      </w:r>
      <w:r w:rsidRPr="00477B75">
        <w:rPr>
          <w:rStyle w:val="-4"/>
        </w:rPr>
        <w:instrText>M</w:instrText>
      </w:r>
      <w:r w:rsidRPr="00477B75">
        <w:rPr>
          <w:rStyle w:val="-4"/>
        </w:rPr>
        <w:instrText>月</w:instrText>
      </w:r>
      <w:r w:rsidRPr="00477B75">
        <w:rPr>
          <w:rStyle w:val="-4"/>
        </w:rPr>
        <w:instrText xml:space="preserve">" \* MERGEFORMAT </w:instrText>
      </w:r>
      <w:r w:rsidRPr="00477B75">
        <w:rPr>
          <w:rStyle w:val="-4"/>
        </w:rPr>
        <w:fldChar w:fldCharType="separate"/>
      </w:r>
      <w:r w:rsidR="00A24D4C">
        <w:rPr>
          <w:rStyle w:val="-4"/>
          <w:rFonts w:hint="eastAsia"/>
          <w:noProof/>
        </w:rPr>
        <w:t>2017</w:t>
      </w:r>
      <w:r w:rsidR="00A24D4C">
        <w:rPr>
          <w:rStyle w:val="-4"/>
          <w:rFonts w:hint="eastAsia"/>
          <w:noProof/>
        </w:rPr>
        <w:t>年</w:t>
      </w:r>
      <w:r w:rsidR="00A24D4C">
        <w:rPr>
          <w:rStyle w:val="-4"/>
          <w:rFonts w:hint="eastAsia"/>
          <w:noProof/>
        </w:rPr>
        <w:t>5</w:t>
      </w:r>
      <w:r w:rsidR="00A24D4C">
        <w:rPr>
          <w:rStyle w:val="-4"/>
          <w:rFonts w:hint="eastAsia"/>
          <w:noProof/>
        </w:rPr>
        <w:t>月</w:t>
      </w:r>
      <w:r w:rsidRPr="00477B75">
        <w:rPr>
          <w:rStyle w:val="-4"/>
        </w:rPr>
        <w:fldChar w:fldCharType="end"/>
      </w:r>
    </w:p>
    <w:p w:rsidR="00E63AEA" w:rsidRDefault="00E63AEA" w:rsidP="00A76A12"/>
    <w:p w:rsidR="00681BB1" w:rsidRDefault="00681BB1" w:rsidP="00A76A12">
      <w:pPr>
        <w:sectPr w:rsidR="00681BB1" w:rsidSect="00E22073">
          <w:footerReference w:type="even" r:id="rId10"/>
          <w:footerReference w:type="default" r:id="rId11"/>
          <w:pgSz w:w="11907" w:h="16839" w:code="9"/>
          <w:pgMar w:top="1701" w:right="1418" w:bottom="1418" w:left="1418" w:header="851" w:footer="992" w:gutter="0"/>
          <w:pgNumType w:start="1"/>
          <w:cols w:space="425"/>
          <w:titlePg/>
          <w:docGrid w:type="lines" w:linePitch="312"/>
        </w:sectPr>
      </w:pPr>
    </w:p>
    <w:p w:rsidR="00C95236" w:rsidRPr="00AE6D31" w:rsidRDefault="00C95236" w:rsidP="00AE6D31">
      <w:pPr>
        <w:pStyle w:val="a7"/>
        <w:spacing w:after="480"/>
        <w:outlineLvl w:val="0"/>
        <w:rPr>
          <w:sz w:val="36"/>
          <w:szCs w:val="36"/>
        </w:rPr>
      </w:pPr>
      <w:bookmarkStart w:id="0" w:name="_Toc483338074"/>
      <w:r w:rsidRPr="00AE6D31">
        <w:rPr>
          <w:rFonts w:hint="eastAsia"/>
          <w:sz w:val="36"/>
          <w:szCs w:val="36"/>
        </w:rPr>
        <w:lastRenderedPageBreak/>
        <w:t>目</w:t>
      </w:r>
      <w:r w:rsidR="001F6EEA">
        <w:rPr>
          <w:rFonts w:hint="eastAsia"/>
          <w:sz w:val="36"/>
          <w:szCs w:val="36"/>
        </w:rPr>
        <w:t xml:space="preserve">    </w:t>
      </w:r>
      <w:r w:rsidRPr="00AE6D31">
        <w:rPr>
          <w:rFonts w:hint="eastAsia"/>
          <w:sz w:val="36"/>
          <w:szCs w:val="36"/>
        </w:rPr>
        <w:t>录</w:t>
      </w:r>
      <w:bookmarkEnd w:id="0"/>
    </w:p>
    <w:p w:rsidR="00A24D4C" w:rsidRDefault="00217297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2D1687">
        <w:rPr>
          <w:rFonts w:ascii="黑体" w:eastAsia="黑体" w:hAnsi="黑体"/>
          <w:b w:val="0"/>
          <w:sz w:val="24"/>
          <w:szCs w:val="24"/>
        </w:rPr>
        <w:fldChar w:fldCharType="begin"/>
      </w:r>
      <w:r w:rsidRPr="002D1687">
        <w:rPr>
          <w:rFonts w:ascii="黑体" w:eastAsia="黑体" w:hAnsi="黑体"/>
          <w:b w:val="0"/>
          <w:sz w:val="24"/>
          <w:szCs w:val="24"/>
        </w:rPr>
        <w:instrText xml:space="preserve"> </w:instrText>
      </w:r>
      <w:r w:rsidRPr="002D1687">
        <w:rPr>
          <w:rFonts w:ascii="黑体" w:eastAsia="黑体" w:hAnsi="黑体" w:hint="eastAsia"/>
          <w:b w:val="0"/>
          <w:sz w:val="24"/>
          <w:szCs w:val="24"/>
        </w:rPr>
        <w:instrText>TOC \o "1-3" \h \z \u</w:instrText>
      </w:r>
      <w:r w:rsidRPr="002D1687">
        <w:rPr>
          <w:rFonts w:ascii="黑体" w:eastAsia="黑体" w:hAnsi="黑体"/>
          <w:b w:val="0"/>
          <w:sz w:val="24"/>
          <w:szCs w:val="24"/>
        </w:rPr>
        <w:instrText xml:space="preserve"> </w:instrText>
      </w:r>
      <w:r w:rsidRPr="002D1687">
        <w:rPr>
          <w:rFonts w:ascii="黑体" w:eastAsia="黑体" w:hAnsi="黑体"/>
          <w:b w:val="0"/>
          <w:sz w:val="24"/>
          <w:szCs w:val="24"/>
        </w:rPr>
        <w:fldChar w:fldCharType="separate"/>
      </w:r>
      <w:hyperlink w:anchor="_Toc483338074" w:history="1">
        <w:r w:rsidR="00A24D4C" w:rsidRPr="00DC3AB6">
          <w:rPr>
            <w:rStyle w:val="aa"/>
            <w:rFonts w:hint="eastAsia"/>
            <w:noProof/>
          </w:rPr>
          <w:t>目</w:t>
        </w:r>
        <w:r w:rsidR="00A24D4C" w:rsidRPr="00DC3AB6">
          <w:rPr>
            <w:rStyle w:val="aa"/>
            <w:noProof/>
          </w:rPr>
          <w:t xml:space="preserve">    </w:t>
        </w:r>
        <w:r w:rsidR="00A24D4C" w:rsidRPr="00DC3AB6">
          <w:rPr>
            <w:rStyle w:val="aa"/>
            <w:rFonts w:hint="eastAsia"/>
            <w:noProof/>
          </w:rPr>
          <w:t>录</w:t>
        </w:r>
        <w:r w:rsidR="00A24D4C">
          <w:rPr>
            <w:noProof/>
            <w:webHidden/>
          </w:rPr>
          <w:tab/>
        </w:r>
        <w:r w:rsidR="00A24D4C">
          <w:rPr>
            <w:noProof/>
            <w:webHidden/>
          </w:rPr>
          <w:fldChar w:fldCharType="begin"/>
        </w:r>
        <w:r w:rsidR="00A24D4C">
          <w:rPr>
            <w:noProof/>
            <w:webHidden/>
          </w:rPr>
          <w:instrText xml:space="preserve"> PAGEREF _Toc483338074 \h </w:instrText>
        </w:r>
        <w:r w:rsidR="00A24D4C">
          <w:rPr>
            <w:noProof/>
            <w:webHidden/>
          </w:rPr>
        </w:r>
        <w:r w:rsidR="00A24D4C">
          <w:rPr>
            <w:noProof/>
            <w:webHidden/>
          </w:rPr>
          <w:fldChar w:fldCharType="separate"/>
        </w:r>
        <w:r w:rsidR="00A24D4C">
          <w:rPr>
            <w:noProof/>
            <w:webHidden/>
          </w:rPr>
          <w:t>ii</w:t>
        </w:r>
        <w:r w:rsidR="00A24D4C">
          <w:rPr>
            <w:noProof/>
            <w:webHidden/>
          </w:rPr>
          <w:fldChar w:fldCharType="end"/>
        </w:r>
      </w:hyperlink>
    </w:p>
    <w:p w:rsidR="00A24D4C" w:rsidRDefault="00A24D4C">
      <w:pPr>
        <w:pStyle w:val="11"/>
        <w:tabs>
          <w:tab w:val="left" w:pos="63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3338075" w:history="1">
        <w:r w:rsidRPr="00DC3AB6">
          <w:rPr>
            <w:rStyle w:val="aa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DC3AB6">
          <w:rPr>
            <w:rStyle w:val="aa"/>
            <w:rFonts w:hint="eastAsia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_Toc483338075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4D4C" w:rsidRDefault="00A24D4C">
      <w:pPr>
        <w:pStyle w:val="11"/>
        <w:tabs>
          <w:tab w:val="left" w:pos="63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3338076" w:history="1">
        <w:r w:rsidRPr="00DC3AB6">
          <w:rPr>
            <w:rStyle w:val="a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DC3AB6">
          <w:rPr>
            <w:rStyle w:val="aa"/>
            <w:rFonts w:hint="eastAsia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_Toc483338076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4D4C" w:rsidRDefault="00A24D4C">
      <w:pPr>
        <w:pStyle w:val="21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338077" w:history="1">
        <w:r w:rsidRPr="00DC3AB6">
          <w:rPr>
            <w:rStyle w:val="aa"/>
          </w:rPr>
          <w:t>2.1</w:t>
        </w:r>
        <w:r w:rsidRPr="00DC3AB6">
          <w:rPr>
            <w:rStyle w:val="aa"/>
            <w:rFonts w:hint="eastAsia"/>
          </w:rPr>
          <w:t>程序功能描述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_Toc483338077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24D4C" w:rsidRDefault="00A24D4C">
      <w:pPr>
        <w:pStyle w:val="21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338078" w:history="1">
        <w:r w:rsidRPr="00DC3AB6">
          <w:rPr>
            <w:rStyle w:val="aa"/>
          </w:rPr>
          <w:t>2.2</w:t>
        </w:r>
        <w:r w:rsidRPr="00DC3AB6">
          <w:rPr>
            <w:rStyle w:val="aa"/>
            <w:rFonts w:hint="eastAsia"/>
          </w:rPr>
          <w:t>程序结构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_Toc483338078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24D4C" w:rsidRDefault="00A24D4C">
      <w:pPr>
        <w:pStyle w:val="30"/>
        <w:tabs>
          <w:tab w:val="left" w:pos="1470"/>
        </w:tabs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483338079" w:history="1">
        <w:r w:rsidRPr="00DC3AB6">
          <w:rPr>
            <w:rStyle w:val="aa"/>
          </w:rPr>
          <w:t>2.2.1</w:t>
        </w:r>
        <w:r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Pr="00DC3AB6">
          <w:rPr>
            <w:rStyle w:val="aa"/>
            <w:rFonts w:hint="eastAsia"/>
          </w:rPr>
          <w:t>源程序读取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_Toc483338079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24D4C" w:rsidRDefault="00A24D4C">
      <w:pPr>
        <w:pStyle w:val="30"/>
        <w:tabs>
          <w:tab w:val="left" w:pos="1470"/>
        </w:tabs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483338080" w:history="1">
        <w:r w:rsidRPr="00DC3AB6">
          <w:rPr>
            <w:rStyle w:val="aa"/>
          </w:rPr>
          <w:t>2.2.2</w:t>
        </w:r>
        <w:r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Pr="00DC3AB6">
          <w:rPr>
            <w:rStyle w:val="aa"/>
            <w:rFonts w:hint="eastAsia"/>
          </w:rPr>
          <w:t>词法分析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_Toc483338080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24D4C" w:rsidRDefault="00A24D4C">
      <w:pPr>
        <w:pStyle w:val="30"/>
        <w:tabs>
          <w:tab w:val="left" w:pos="1470"/>
        </w:tabs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483338081" w:history="1">
        <w:r w:rsidRPr="00DC3AB6">
          <w:rPr>
            <w:rStyle w:val="aa"/>
          </w:rPr>
          <w:t>2.2.3</w:t>
        </w:r>
        <w:r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Pr="00DC3AB6">
          <w:rPr>
            <w:rStyle w:val="aa"/>
            <w:rFonts w:hint="eastAsia"/>
          </w:rPr>
          <w:t>界面展示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_Toc483338081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24D4C" w:rsidRDefault="00A24D4C">
      <w:pPr>
        <w:pStyle w:val="21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338082" w:history="1">
        <w:r w:rsidRPr="00DC3AB6">
          <w:rPr>
            <w:rStyle w:val="aa"/>
          </w:rPr>
          <w:t>2.3</w:t>
        </w:r>
        <w:r w:rsidRPr="00DC3AB6">
          <w:rPr>
            <w:rStyle w:val="aa"/>
            <w:rFonts w:hint="eastAsia"/>
          </w:rPr>
          <w:t>数据结构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_Toc483338082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24D4C" w:rsidRDefault="00A24D4C">
      <w:pPr>
        <w:pStyle w:val="21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338083" w:history="1">
        <w:r w:rsidRPr="00DC3AB6">
          <w:rPr>
            <w:rStyle w:val="aa"/>
          </w:rPr>
          <w:t>2.4</w:t>
        </w:r>
        <w:r w:rsidRPr="00DC3AB6">
          <w:rPr>
            <w:rStyle w:val="aa"/>
            <w:rFonts w:hint="eastAsia"/>
          </w:rPr>
          <w:t>主要函数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_Toc483338083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  <w:bookmarkStart w:id="1" w:name="_GoBack"/>
      <w:bookmarkEnd w:id="1"/>
    </w:p>
    <w:p w:rsidR="00A24D4C" w:rsidRDefault="00A24D4C">
      <w:pPr>
        <w:pStyle w:val="11"/>
        <w:tabs>
          <w:tab w:val="left" w:pos="63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3338084" w:history="1">
        <w:r w:rsidRPr="00DC3AB6">
          <w:rPr>
            <w:rStyle w:val="a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DC3AB6">
          <w:rPr>
            <w:rStyle w:val="aa"/>
            <w:rFonts w:hint="eastAsia"/>
            <w:noProof/>
          </w:rPr>
          <w:t>程序测试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_Toc483338084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4D4C" w:rsidRDefault="00A24D4C">
      <w:pPr>
        <w:pStyle w:val="21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338085" w:history="1">
        <w:r w:rsidRPr="00DC3AB6">
          <w:rPr>
            <w:rStyle w:val="aa"/>
          </w:rPr>
          <w:t>3.1</w:t>
        </w:r>
        <w:r w:rsidRPr="00DC3AB6">
          <w:rPr>
            <w:rStyle w:val="aa"/>
            <w:rFonts w:hint="eastAsia"/>
          </w:rPr>
          <w:t>测试用例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_Toc483338085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24D4C" w:rsidRDefault="00A24D4C">
      <w:pPr>
        <w:pStyle w:val="21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338086" w:history="1">
        <w:r w:rsidRPr="00DC3AB6">
          <w:rPr>
            <w:rStyle w:val="aa"/>
          </w:rPr>
          <w:t>3.2</w:t>
        </w:r>
        <w:r w:rsidRPr="00DC3AB6">
          <w:rPr>
            <w:rStyle w:val="aa"/>
            <w:rFonts w:hint="eastAsia"/>
          </w:rPr>
          <w:t>测试结果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_Toc483338086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24D4C" w:rsidRDefault="00A24D4C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83338087" w:history="1">
        <w:r w:rsidRPr="00DC3AB6">
          <w:rPr>
            <w:rStyle w:val="aa"/>
          </w:rPr>
          <w:t>3.3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DC3AB6">
          <w:rPr>
            <w:rStyle w:val="aa"/>
            <w:rFonts w:hint="eastAsia"/>
          </w:rPr>
          <w:t>结果分析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_Toc483338087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24D4C" w:rsidRDefault="00A24D4C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3338088" w:history="1">
        <w:r w:rsidRPr="00DC3AB6">
          <w:rPr>
            <w:rStyle w:val="aa"/>
            <w:rFonts w:hint="eastAsia"/>
            <w:noProof/>
          </w:rPr>
          <w:t>附</w:t>
        </w:r>
        <w:r w:rsidRPr="00DC3AB6">
          <w:rPr>
            <w:rStyle w:val="aa"/>
            <w:noProof/>
          </w:rPr>
          <w:t xml:space="preserve">    </w:t>
        </w:r>
        <w:r w:rsidRPr="00DC3AB6">
          <w:rPr>
            <w:rStyle w:val="aa"/>
            <w:rFonts w:hint="eastAsia"/>
            <w:noProof/>
          </w:rPr>
          <w:t>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_Toc483338088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5236" w:rsidRDefault="00217297" w:rsidP="000B716F">
      <w:pPr>
        <w:spacing w:line="400" w:lineRule="exact"/>
        <w:rPr>
          <w:rFonts w:ascii="黑体" w:eastAsia="黑体" w:hAnsi="黑体"/>
          <w:sz w:val="24"/>
        </w:rPr>
      </w:pPr>
      <w:r w:rsidRPr="002D1687">
        <w:rPr>
          <w:rFonts w:ascii="黑体" w:eastAsia="黑体" w:hAnsi="黑体"/>
          <w:sz w:val="24"/>
        </w:rPr>
        <w:fldChar w:fldCharType="end"/>
      </w:r>
    </w:p>
    <w:p w:rsidR="00F26299" w:rsidRDefault="00F26299" w:rsidP="000B716F">
      <w:pPr>
        <w:spacing w:line="400" w:lineRule="exact"/>
        <w:rPr>
          <w:rStyle w:val="aa"/>
        </w:rPr>
      </w:pPr>
    </w:p>
    <w:p w:rsidR="00F26299" w:rsidRDefault="00F26299" w:rsidP="000B716F">
      <w:pPr>
        <w:spacing w:line="400" w:lineRule="exact"/>
        <w:rPr>
          <w:rStyle w:val="aa"/>
        </w:rPr>
      </w:pPr>
    </w:p>
    <w:p w:rsidR="00F26299" w:rsidRPr="00A63E06" w:rsidRDefault="00F26299" w:rsidP="000B716F">
      <w:pPr>
        <w:spacing w:line="400" w:lineRule="exact"/>
        <w:rPr>
          <w:sz w:val="24"/>
        </w:rPr>
      </w:pPr>
    </w:p>
    <w:p w:rsidR="000B716F" w:rsidRDefault="000B716F" w:rsidP="000B716F">
      <w:pPr>
        <w:spacing w:line="400" w:lineRule="exact"/>
        <w:rPr>
          <w:sz w:val="24"/>
        </w:rPr>
        <w:sectPr w:rsidR="000B716F" w:rsidSect="005E617E">
          <w:headerReference w:type="default" r:id="rId12"/>
          <w:pgSz w:w="11907" w:h="16839" w:code="9"/>
          <w:pgMar w:top="1701" w:right="1418" w:bottom="1418" w:left="1418" w:header="851" w:footer="992" w:gutter="0"/>
          <w:pgNumType w:fmt="lowerRoman"/>
          <w:cols w:space="425"/>
          <w:docGrid w:type="lines" w:linePitch="312"/>
        </w:sectPr>
      </w:pPr>
    </w:p>
    <w:p w:rsidR="00856061" w:rsidRDefault="00856061" w:rsidP="00856061">
      <w:pPr>
        <w:pStyle w:val="1"/>
      </w:pPr>
      <w:bookmarkStart w:id="2" w:name="_Toc483338075"/>
      <w:r>
        <w:lastRenderedPageBreak/>
        <w:t>实验目的</w:t>
      </w:r>
      <w:bookmarkEnd w:id="2"/>
    </w:p>
    <w:p w:rsidR="00856061" w:rsidRPr="00856061" w:rsidRDefault="00856061" w:rsidP="00856061">
      <w:pPr>
        <w:spacing w:line="400" w:lineRule="exact"/>
        <w:ind w:firstLine="482"/>
        <w:rPr>
          <w:sz w:val="24"/>
        </w:rPr>
      </w:pPr>
      <w:r w:rsidRPr="00856061">
        <w:rPr>
          <w:rFonts w:hint="eastAsia"/>
          <w:sz w:val="24"/>
        </w:rPr>
        <w:t>以下为正则文法所描述的</w:t>
      </w:r>
      <w:r w:rsidRPr="00856061">
        <w:rPr>
          <w:rFonts w:hint="eastAsia"/>
          <w:sz w:val="24"/>
        </w:rPr>
        <w:t xml:space="preserve"> C </w:t>
      </w:r>
      <w:r w:rsidRPr="00856061">
        <w:rPr>
          <w:rFonts w:hint="eastAsia"/>
          <w:sz w:val="24"/>
        </w:rPr>
        <w:t>语言子集单词符号的示例，请补充单词符号：</w:t>
      </w:r>
    </w:p>
    <w:p w:rsidR="00856061" w:rsidRDefault="00856061" w:rsidP="00856061">
      <w:pPr>
        <w:spacing w:line="400" w:lineRule="exact"/>
        <w:ind w:firstLine="482"/>
        <w:rPr>
          <w:sz w:val="24"/>
        </w:rPr>
      </w:pPr>
      <w:r w:rsidRPr="00856061">
        <w:rPr>
          <w:rFonts w:hint="eastAsia"/>
          <w:sz w:val="24"/>
        </w:rPr>
        <w:t>++</w:t>
      </w:r>
      <w:r w:rsidRPr="00856061">
        <w:rPr>
          <w:rFonts w:hint="eastAsia"/>
          <w:sz w:val="24"/>
        </w:rPr>
        <w:t>，</w:t>
      </w:r>
      <w:r w:rsidRPr="00856061">
        <w:rPr>
          <w:rFonts w:hint="eastAsia"/>
          <w:sz w:val="24"/>
        </w:rPr>
        <w:t>--</w:t>
      </w:r>
      <w:r w:rsidRPr="00856061">
        <w:rPr>
          <w:rFonts w:hint="eastAsia"/>
          <w:sz w:val="24"/>
        </w:rPr>
        <w:t>，</w:t>
      </w:r>
      <w:r w:rsidRPr="00856061">
        <w:rPr>
          <w:rFonts w:hint="eastAsia"/>
          <w:sz w:val="24"/>
        </w:rPr>
        <w:t xml:space="preserve"> &gt;&gt;,</w:t>
      </w:r>
      <w:r w:rsidRPr="00856061">
        <w:rPr>
          <w:rFonts w:hint="eastAsia"/>
          <w:sz w:val="24"/>
        </w:rPr>
        <w:tab/>
        <w:t xml:space="preserve">&lt;&lt;, += , -= ,*=, /=  </w:t>
      </w:r>
      <w:r w:rsidRPr="00856061">
        <w:rPr>
          <w:rFonts w:hint="eastAsia"/>
          <w:sz w:val="24"/>
        </w:rPr>
        <w:t>，</w:t>
      </w:r>
      <w:r w:rsidRPr="00856061">
        <w:rPr>
          <w:rFonts w:hint="eastAsia"/>
          <w:sz w:val="24"/>
        </w:rPr>
        <w:t>&amp;&amp;</w:t>
      </w:r>
      <w:r w:rsidRPr="00856061">
        <w:rPr>
          <w:rFonts w:hint="eastAsia"/>
          <w:sz w:val="24"/>
        </w:rPr>
        <w:t>（逻辑与），</w:t>
      </w:r>
      <w:r w:rsidRPr="00856061">
        <w:rPr>
          <w:rFonts w:hint="eastAsia"/>
          <w:sz w:val="24"/>
        </w:rPr>
        <w:t>||</w:t>
      </w:r>
      <w:r w:rsidRPr="00856061">
        <w:rPr>
          <w:rFonts w:hint="eastAsia"/>
          <w:sz w:val="24"/>
        </w:rPr>
        <w:t>（逻辑或），！（逻辑非）等等，给出补</w:t>
      </w:r>
      <w:r w:rsidRPr="00856061">
        <w:rPr>
          <w:rFonts w:hint="eastAsia"/>
          <w:sz w:val="24"/>
        </w:rPr>
        <w:t xml:space="preserve"> </w:t>
      </w:r>
      <w:r w:rsidRPr="00856061">
        <w:rPr>
          <w:rFonts w:hint="eastAsia"/>
          <w:sz w:val="24"/>
        </w:rPr>
        <w:t>充后描述</w:t>
      </w:r>
      <w:r w:rsidRPr="00856061">
        <w:rPr>
          <w:rFonts w:hint="eastAsia"/>
          <w:sz w:val="24"/>
        </w:rPr>
        <w:t xml:space="preserve"> C </w:t>
      </w:r>
      <w:r w:rsidRPr="00856061">
        <w:rPr>
          <w:rFonts w:hint="eastAsia"/>
          <w:sz w:val="24"/>
        </w:rPr>
        <w:t>语言子集单词符号的正则文法，设计并实现其词法分析程序。</w:t>
      </w:r>
    </w:p>
    <w:p w:rsidR="00856061" w:rsidRPr="00856061" w:rsidRDefault="00856061" w:rsidP="00856061">
      <w:pPr>
        <w:pStyle w:val="ae"/>
        <w:numPr>
          <w:ilvl w:val="0"/>
          <w:numId w:val="8"/>
        </w:numPr>
        <w:spacing w:line="400" w:lineRule="exact"/>
        <w:ind w:firstLineChars="0"/>
        <w:rPr>
          <w:sz w:val="24"/>
        </w:rPr>
      </w:pPr>
      <w:r w:rsidRPr="00856061">
        <w:rPr>
          <w:rFonts w:hint="eastAsia"/>
          <w:sz w:val="24"/>
        </w:rPr>
        <w:t>给出各单词符号的类别编码；</w:t>
      </w:r>
    </w:p>
    <w:p w:rsidR="00856061" w:rsidRDefault="00856061" w:rsidP="00856061">
      <w:pPr>
        <w:pStyle w:val="ae"/>
        <w:numPr>
          <w:ilvl w:val="0"/>
          <w:numId w:val="8"/>
        </w:numPr>
        <w:spacing w:line="400" w:lineRule="exact"/>
        <w:ind w:firstLineChars="0"/>
        <w:rPr>
          <w:sz w:val="24"/>
        </w:rPr>
      </w:pPr>
      <w:r w:rsidRPr="00856061">
        <w:rPr>
          <w:rFonts w:hint="eastAsia"/>
          <w:sz w:val="24"/>
        </w:rPr>
        <w:t>词法分析程序应能发现输入串中的错误</w:t>
      </w:r>
      <w:r>
        <w:rPr>
          <w:rFonts w:hint="eastAsia"/>
          <w:sz w:val="24"/>
        </w:rPr>
        <w:t>；</w:t>
      </w:r>
    </w:p>
    <w:p w:rsidR="00856061" w:rsidRDefault="00856061" w:rsidP="00856061">
      <w:pPr>
        <w:pStyle w:val="ae"/>
        <w:numPr>
          <w:ilvl w:val="0"/>
          <w:numId w:val="8"/>
        </w:numPr>
        <w:spacing w:line="400" w:lineRule="exact"/>
        <w:ind w:firstLineChars="0"/>
        <w:rPr>
          <w:sz w:val="24"/>
        </w:rPr>
      </w:pPr>
      <w:r w:rsidRPr="00856061">
        <w:rPr>
          <w:rFonts w:hint="eastAsia"/>
          <w:sz w:val="24"/>
        </w:rPr>
        <w:t>词法分析作为单独一遍编写，词法分析结果为二元式序列组成的中间文件；</w:t>
      </w:r>
    </w:p>
    <w:p w:rsidR="00856061" w:rsidRPr="00856061" w:rsidRDefault="00856061" w:rsidP="00856061">
      <w:pPr>
        <w:pStyle w:val="ae"/>
        <w:numPr>
          <w:ilvl w:val="0"/>
          <w:numId w:val="8"/>
        </w:numPr>
        <w:spacing w:line="400" w:lineRule="exact"/>
        <w:ind w:firstLineChars="0"/>
        <w:rPr>
          <w:sz w:val="24"/>
        </w:rPr>
      </w:pPr>
      <w:r w:rsidRPr="00856061">
        <w:rPr>
          <w:rFonts w:hint="eastAsia"/>
          <w:sz w:val="24"/>
        </w:rPr>
        <w:t>设计两个测试用例（尽可能完备），并给出测试结果。</w:t>
      </w:r>
    </w:p>
    <w:p w:rsidR="00C95236" w:rsidRPr="002B401F" w:rsidRDefault="00C95236" w:rsidP="002B401F">
      <w:pPr>
        <w:spacing w:line="400" w:lineRule="exact"/>
        <w:ind w:firstLine="482"/>
        <w:rPr>
          <w:sz w:val="24"/>
        </w:rPr>
      </w:pPr>
    </w:p>
    <w:p w:rsidR="00C95236" w:rsidRDefault="00856061" w:rsidP="00C95236">
      <w:pPr>
        <w:pStyle w:val="1"/>
      </w:pPr>
      <w:bookmarkStart w:id="3" w:name="_Toc483338076"/>
      <w:r>
        <w:rPr>
          <w:rFonts w:hint="eastAsia"/>
        </w:rPr>
        <w:t>实验</w:t>
      </w:r>
      <w:r w:rsidR="00230757">
        <w:t>内容</w:t>
      </w:r>
      <w:bookmarkEnd w:id="3"/>
    </w:p>
    <w:p w:rsidR="00C95236" w:rsidRDefault="00230757" w:rsidP="002B401F">
      <w:pPr>
        <w:spacing w:line="400" w:lineRule="exact"/>
        <w:ind w:firstLine="482"/>
        <w:rPr>
          <w:sz w:val="24"/>
        </w:rPr>
      </w:pPr>
      <w:r>
        <w:rPr>
          <w:rFonts w:hint="eastAsia"/>
          <w:sz w:val="24"/>
        </w:rPr>
        <w:t>该实验运用词法分析基本原理，利用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语言实现了一个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程序的词法</w:t>
      </w:r>
      <w:r w:rsidR="00D20DAD">
        <w:rPr>
          <w:rFonts w:hint="eastAsia"/>
          <w:sz w:val="24"/>
        </w:rPr>
        <w:t>分析器。下面，通过程序功能描述、程序结构、数据结构、主要函数</w:t>
      </w:r>
      <w:r>
        <w:rPr>
          <w:rFonts w:hint="eastAsia"/>
          <w:sz w:val="24"/>
        </w:rPr>
        <w:t>等</w:t>
      </w:r>
      <w:r w:rsidR="00D20DAD">
        <w:rPr>
          <w:rFonts w:hint="eastAsia"/>
          <w:sz w:val="24"/>
        </w:rPr>
        <w:t>四</w:t>
      </w:r>
      <w:r>
        <w:rPr>
          <w:rFonts w:hint="eastAsia"/>
          <w:sz w:val="24"/>
        </w:rPr>
        <w:t>方面展开详细介绍。</w:t>
      </w:r>
    </w:p>
    <w:p w:rsidR="00230757" w:rsidRPr="00230757" w:rsidRDefault="00473195" w:rsidP="00473195">
      <w:pPr>
        <w:pStyle w:val="2"/>
        <w:numPr>
          <w:ilvl w:val="0"/>
          <w:numId w:val="0"/>
        </w:numPr>
      </w:pPr>
      <w:bookmarkStart w:id="4" w:name="_Toc483338077"/>
      <w:r>
        <w:rPr>
          <w:rFonts w:hint="eastAsia"/>
        </w:rPr>
        <w:t>2.1</w:t>
      </w:r>
      <w:r w:rsidR="00230757">
        <w:rPr>
          <w:rFonts w:hint="eastAsia"/>
        </w:rPr>
        <w:t>程序</w:t>
      </w:r>
      <w:r w:rsidR="00230757">
        <w:t>功能描述</w:t>
      </w:r>
      <w:bookmarkEnd w:id="4"/>
    </w:p>
    <w:p w:rsidR="00230757" w:rsidRPr="002B401F" w:rsidRDefault="00230757" w:rsidP="002B401F">
      <w:pPr>
        <w:spacing w:line="400" w:lineRule="exact"/>
        <w:ind w:firstLine="482"/>
        <w:rPr>
          <w:sz w:val="24"/>
        </w:rPr>
      </w:pPr>
      <w:r>
        <w:rPr>
          <w:sz w:val="24"/>
        </w:rPr>
        <w:t>该程序能够从本地读取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程序，并进行简单的词法分析，并以四元组的形式输出。同时，对于程序中的一些词法错误，能够进行识别。该程序最终生成图形用户接口</w:t>
      </w:r>
      <w:r>
        <w:rPr>
          <w:rFonts w:hint="eastAsia"/>
          <w:sz w:val="24"/>
        </w:rPr>
        <w:t>(G</w:t>
      </w:r>
      <w:r>
        <w:rPr>
          <w:sz w:val="24"/>
        </w:rPr>
        <w:t>UI)</w:t>
      </w:r>
      <w:r>
        <w:rPr>
          <w:rFonts w:hint="eastAsia"/>
          <w:sz w:val="24"/>
        </w:rPr>
        <w:t>，</w:t>
      </w:r>
      <w:r>
        <w:rPr>
          <w:sz w:val="24"/>
        </w:rPr>
        <w:t>方便操作</w:t>
      </w:r>
      <w:r>
        <w:rPr>
          <w:rFonts w:hint="eastAsia"/>
          <w:sz w:val="24"/>
        </w:rPr>
        <w:t>。</w:t>
      </w:r>
    </w:p>
    <w:p w:rsidR="00C95236" w:rsidRDefault="00473195" w:rsidP="00473195">
      <w:pPr>
        <w:pStyle w:val="2"/>
        <w:numPr>
          <w:ilvl w:val="0"/>
          <w:numId w:val="0"/>
        </w:numPr>
      </w:pPr>
      <w:bookmarkStart w:id="5" w:name="_Toc483338078"/>
      <w:r>
        <w:rPr>
          <w:rFonts w:hint="eastAsia"/>
        </w:rPr>
        <w:t>2.2</w:t>
      </w:r>
      <w:r w:rsidR="00230757">
        <w:rPr>
          <w:rFonts w:hint="eastAsia"/>
        </w:rPr>
        <w:t>程序</w:t>
      </w:r>
      <w:r w:rsidR="00230757">
        <w:t>结构</w:t>
      </w:r>
      <w:bookmarkEnd w:id="5"/>
    </w:p>
    <w:p w:rsidR="00230757" w:rsidRDefault="00230757" w:rsidP="002B401F">
      <w:pPr>
        <w:spacing w:line="400" w:lineRule="exact"/>
        <w:ind w:firstLine="482"/>
        <w:rPr>
          <w:sz w:val="24"/>
        </w:rPr>
      </w:pPr>
      <w:r>
        <w:rPr>
          <w:sz w:val="24"/>
        </w:rPr>
        <w:t>该程序主要有三大部分组成</w:t>
      </w:r>
      <w:r>
        <w:rPr>
          <w:rFonts w:hint="eastAsia"/>
          <w:sz w:val="24"/>
        </w:rPr>
        <w:t>：</w:t>
      </w:r>
    </w:p>
    <w:p w:rsidR="00230757" w:rsidRPr="00473195" w:rsidRDefault="00473195" w:rsidP="00473195">
      <w:pPr>
        <w:pStyle w:val="ae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源程序</w:t>
      </w:r>
      <w:r w:rsidRPr="00473195">
        <w:rPr>
          <w:rFonts w:hint="eastAsia"/>
          <w:sz w:val="24"/>
        </w:rPr>
        <w:t>读取</w:t>
      </w:r>
    </w:p>
    <w:p w:rsidR="00473195" w:rsidRDefault="00473195" w:rsidP="00473195">
      <w:pPr>
        <w:pStyle w:val="ae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词法分析</w:t>
      </w:r>
    </w:p>
    <w:p w:rsidR="00473195" w:rsidRDefault="00473195" w:rsidP="00473195">
      <w:pPr>
        <w:pStyle w:val="ae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>
        <w:rPr>
          <w:sz w:val="24"/>
        </w:rPr>
        <w:t>界面展示</w:t>
      </w:r>
    </w:p>
    <w:p w:rsidR="00473195" w:rsidRDefault="00473195" w:rsidP="00473195">
      <w:pPr>
        <w:spacing w:line="400" w:lineRule="exact"/>
        <w:rPr>
          <w:sz w:val="24"/>
        </w:rPr>
        <w:sectPr w:rsidR="00473195" w:rsidSect="00E22073">
          <w:headerReference w:type="default" r:id="rId13"/>
          <w:pgSz w:w="11907" w:h="16839" w:code="9"/>
          <w:pgMar w:top="1701" w:right="1418" w:bottom="1418" w:left="1418" w:header="851" w:footer="992" w:gutter="0"/>
          <w:cols w:space="425"/>
          <w:docGrid w:type="lines" w:linePitch="312"/>
        </w:sectPr>
      </w:pPr>
    </w:p>
    <w:p w:rsidR="00A24D4C" w:rsidRDefault="00A24D4C" w:rsidP="00A24D4C">
      <w:pPr>
        <w:pStyle w:val="3"/>
        <w:numPr>
          <w:ilvl w:val="0"/>
          <w:numId w:val="0"/>
        </w:numPr>
        <w:tabs>
          <w:tab w:val="clear" w:pos="709"/>
        </w:tabs>
      </w:pPr>
      <w:bookmarkStart w:id="6" w:name="_Toc483338079"/>
      <w:r>
        <w:lastRenderedPageBreak/>
        <w:t>2.2.1</w:t>
      </w:r>
      <w:r w:rsidRPr="00A24D4C">
        <w:rPr>
          <w:rFonts w:hint="eastAsia"/>
        </w:rPr>
        <w:tab/>
      </w:r>
      <w:r w:rsidRPr="00A24D4C">
        <w:rPr>
          <w:rFonts w:hint="eastAsia"/>
        </w:rPr>
        <w:t>源程序读取</w:t>
      </w:r>
      <w:bookmarkEnd w:id="6"/>
    </w:p>
    <w:p w:rsidR="00A24D4C" w:rsidRPr="00A24D4C" w:rsidRDefault="00A24D4C" w:rsidP="00A24D4C">
      <w:pPr>
        <w:spacing w:line="400" w:lineRule="exact"/>
        <w:rPr>
          <w:rFonts w:hint="eastAsia"/>
          <w:sz w:val="24"/>
        </w:rPr>
      </w:pPr>
      <w:r w:rsidRPr="00A24D4C">
        <w:rPr>
          <w:sz w:val="24"/>
        </w:rPr>
        <w:t>源程序的读取采用</w:t>
      </w:r>
      <w:r w:rsidRPr="00A24D4C">
        <w:rPr>
          <w:rFonts w:hint="eastAsia"/>
          <w:sz w:val="24"/>
        </w:rPr>
        <w:t>Python</w:t>
      </w:r>
      <w:r w:rsidRPr="00A24D4C">
        <w:rPr>
          <w:sz w:val="24"/>
        </w:rPr>
        <w:t>文件读取流</w:t>
      </w:r>
      <w:r w:rsidRPr="00A24D4C">
        <w:rPr>
          <w:rFonts w:hint="eastAsia"/>
          <w:sz w:val="24"/>
        </w:rPr>
        <w:t>。</w:t>
      </w:r>
    </w:p>
    <w:p w:rsidR="00A24D4C" w:rsidRPr="00473195" w:rsidRDefault="00A24D4C" w:rsidP="00A24D4C">
      <w:pPr>
        <w:widowControl/>
        <w:shd w:val="clear" w:color="auto" w:fill="FFFFFF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473195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47319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3195">
        <w:rPr>
          <w:rFonts w:ascii="Courier New" w:hAnsi="Courier New" w:cs="Courier New"/>
          <w:color w:val="000000"/>
          <w:kern w:val="0"/>
          <w:sz w:val="20"/>
          <w:szCs w:val="20"/>
        </w:rPr>
        <w:t>filename</w:t>
      </w:r>
      <w:proofErr w:type="spellEnd"/>
      <w:r w:rsidRPr="0047319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7319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7319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473195">
        <w:rPr>
          <w:rFonts w:ascii="Courier New" w:hAnsi="Courier New" w:cs="Courier New"/>
          <w:color w:val="000000"/>
          <w:kern w:val="0"/>
          <w:sz w:val="20"/>
          <w:szCs w:val="20"/>
        </w:rPr>
        <w:t>filedialog</w:t>
      </w:r>
      <w:r w:rsidRPr="0047319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3195">
        <w:rPr>
          <w:rFonts w:ascii="Courier New" w:hAnsi="Courier New" w:cs="Courier New"/>
          <w:color w:val="000000"/>
          <w:kern w:val="0"/>
          <w:sz w:val="20"/>
          <w:szCs w:val="20"/>
        </w:rPr>
        <w:t>askopenfilename</w:t>
      </w:r>
      <w:proofErr w:type="spellEnd"/>
      <w:proofErr w:type="gramEnd"/>
      <w:r w:rsidRPr="0047319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</w:p>
    <w:p w:rsidR="00A24D4C" w:rsidRPr="00473195" w:rsidRDefault="00A24D4C" w:rsidP="00A24D4C">
      <w:pPr>
        <w:widowControl/>
        <w:shd w:val="clear" w:color="auto" w:fill="FFFFFF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7319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spellStart"/>
      <w:proofErr w:type="gramStart"/>
      <w:r w:rsidRPr="00473195">
        <w:rPr>
          <w:rFonts w:ascii="Courier New" w:hAnsi="Courier New" w:cs="Courier New"/>
          <w:color w:val="000000"/>
          <w:kern w:val="0"/>
          <w:sz w:val="20"/>
          <w:szCs w:val="20"/>
        </w:rPr>
        <w:t>initialdir</w:t>
      </w:r>
      <w:proofErr w:type="spellEnd"/>
      <w:proofErr w:type="gramEnd"/>
      <w:r w:rsidRPr="0047319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7319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7319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73195">
        <w:rPr>
          <w:rFonts w:ascii="Courier New" w:hAnsi="Courier New" w:cs="Courier New"/>
          <w:color w:val="808080"/>
          <w:kern w:val="0"/>
          <w:sz w:val="20"/>
          <w:szCs w:val="20"/>
        </w:rPr>
        <w:t>"/"</w:t>
      </w:r>
      <w:r w:rsidRPr="0047319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A24D4C" w:rsidRPr="00473195" w:rsidRDefault="00A24D4C" w:rsidP="00A24D4C">
      <w:pPr>
        <w:widowControl/>
        <w:shd w:val="clear" w:color="auto" w:fill="FFFFFF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7319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473195">
        <w:rPr>
          <w:rFonts w:ascii="Courier New" w:hAnsi="Courier New" w:cs="Courier New"/>
          <w:color w:val="000000"/>
          <w:kern w:val="0"/>
          <w:sz w:val="20"/>
          <w:szCs w:val="20"/>
        </w:rPr>
        <w:t>title</w:t>
      </w:r>
      <w:proofErr w:type="gramEnd"/>
      <w:r w:rsidRPr="0047319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7319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7319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73195">
        <w:rPr>
          <w:rFonts w:ascii="Courier New" w:hAnsi="Courier New" w:cs="Courier New"/>
          <w:color w:val="808080"/>
          <w:kern w:val="0"/>
          <w:sz w:val="20"/>
          <w:szCs w:val="20"/>
        </w:rPr>
        <w:t>"Select file"</w:t>
      </w:r>
      <w:r w:rsidRPr="0047319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A24D4C" w:rsidRPr="00473195" w:rsidRDefault="00A24D4C" w:rsidP="00A24D4C">
      <w:pPr>
        <w:widowControl/>
        <w:shd w:val="clear" w:color="auto" w:fill="FFFFFF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7319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spellStart"/>
      <w:proofErr w:type="gramStart"/>
      <w:r w:rsidRPr="00473195">
        <w:rPr>
          <w:rFonts w:ascii="Courier New" w:hAnsi="Courier New" w:cs="Courier New"/>
          <w:color w:val="000000"/>
          <w:kern w:val="0"/>
          <w:sz w:val="20"/>
          <w:szCs w:val="20"/>
        </w:rPr>
        <w:t>filetypes</w:t>
      </w:r>
      <w:proofErr w:type="spellEnd"/>
      <w:proofErr w:type="gramEnd"/>
      <w:r w:rsidRPr="0047319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7319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7319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7319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473195">
        <w:rPr>
          <w:rFonts w:ascii="Courier New" w:hAnsi="Courier New" w:cs="Courier New"/>
          <w:color w:val="808080"/>
          <w:kern w:val="0"/>
          <w:sz w:val="20"/>
          <w:szCs w:val="20"/>
        </w:rPr>
        <w:t>"c files"</w:t>
      </w:r>
      <w:r w:rsidRPr="0047319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73195">
        <w:rPr>
          <w:rFonts w:ascii="Courier New" w:hAnsi="Courier New" w:cs="Courier New"/>
          <w:color w:val="808080"/>
          <w:kern w:val="0"/>
          <w:sz w:val="20"/>
          <w:szCs w:val="20"/>
        </w:rPr>
        <w:t>"*.c"</w:t>
      </w:r>
      <w:r w:rsidRPr="0047319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:rsidR="00A24D4C" w:rsidRPr="00473195" w:rsidRDefault="00A24D4C" w:rsidP="00A24D4C">
      <w:pPr>
        <w:widowControl/>
        <w:shd w:val="clear" w:color="auto" w:fill="FFFFFF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7319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47319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73195">
        <w:rPr>
          <w:rFonts w:ascii="Courier New" w:hAnsi="Courier New" w:cs="Courier New"/>
          <w:color w:val="808080"/>
          <w:kern w:val="0"/>
          <w:sz w:val="20"/>
          <w:szCs w:val="20"/>
        </w:rPr>
        <w:t>"all files"</w:t>
      </w:r>
      <w:r w:rsidRPr="0047319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73195">
        <w:rPr>
          <w:rFonts w:ascii="Courier New" w:hAnsi="Courier New" w:cs="Courier New"/>
          <w:color w:val="808080"/>
          <w:kern w:val="0"/>
          <w:sz w:val="20"/>
          <w:szCs w:val="20"/>
        </w:rPr>
        <w:t>"*.*"</w:t>
      </w:r>
      <w:r w:rsidRPr="0047319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)))</w:t>
      </w:r>
    </w:p>
    <w:p w:rsidR="00A24D4C" w:rsidRDefault="00A24D4C" w:rsidP="00A24D4C">
      <w:pPr>
        <w:widowControl/>
        <w:shd w:val="clear" w:color="auto" w:fill="FFFFFF"/>
        <w:ind w:firstLine="42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 w:rsidRPr="0047319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73195">
        <w:rPr>
          <w:rFonts w:ascii="Courier New" w:hAnsi="Courier New" w:cs="Courier New"/>
          <w:color w:val="000000"/>
          <w:kern w:val="0"/>
          <w:sz w:val="20"/>
          <w:szCs w:val="20"/>
        </w:rPr>
        <w:t>fin</w:t>
      </w:r>
      <w:proofErr w:type="gramEnd"/>
      <w:r w:rsidRPr="0047319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7319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7319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open</w:t>
      </w:r>
      <w:r w:rsidRPr="0047319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473195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47319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3195">
        <w:rPr>
          <w:rFonts w:ascii="Courier New" w:hAnsi="Courier New" w:cs="Courier New"/>
          <w:color w:val="000000"/>
          <w:kern w:val="0"/>
          <w:sz w:val="20"/>
          <w:szCs w:val="20"/>
        </w:rPr>
        <w:t>filename</w:t>
      </w:r>
      <w:proofErr w:type="spellEnd"/>
      <w:r w:rsidRPr="0047319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7319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73195">
        <w:rPr>
          <w:rFonts w:ascii="Courier New" w:hAnsi="Courier New" w:cs="Courier New"/>
          <w:color w:val="808080"/>
          <w:kern w:val="0"/>
          <w:sz w:val="20"/>
          <w:szCs w:val="20"/>
        </w:rPr>
        <w:t>"r"</w:t>
      </w:r>
      <w:r w:rsidRPr="0047319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24D4C" w:rsidRDefault="00A24D4C" w:rsidP="00A24D4C">
      <w:pPr>
        <w:spacing w:line="400" w:lineRule="exact"/>
        <w:ind w:firstLine="482"/>
        <w:rPr>
          <w:sz w:val="24"/>
        </w:rPr>
      </w:pPr>
      <w:r>
        <w:rPr>
          <w:rFonts w:hint="eastAsia"/>
          <w:sz w:val="24"/>
        </w:rPr>
        <w:t>接着以换行符为分割符，将源程序的每一行进行分割，并存贮在一个列表</w:t>
      </w:r>
      <w:r>
        <w:rPr>
          <w:rFonts w:hint="eastAsia"/>
          <w:sz w:val="24"/>
        </w:rPr>
        <w:t>List</w:t>
      </w:r>
      <w:r>
        <w:rPr>
          <w:sz w:val="24"/>
        </w:rPr>
        <w:t>中</w:t>
      </w:r>
      <w:r>
        <w:rPr>
          <w:rFonts w:hint="eastAsia"/>
          <w:sz w:val="24"/>
        </w:rPr>
        <w:t>。</w:t>
      </w:r>
    </w:p>
    <w:p w:rsidR="00A24D4C" w:rsidRDefault="00A24D4C" w:rsidP="00A24D4C">
      <w:pPr>
        <w:spacing w:line="400" w:lineRule="exact"/>
        <w:ind w:firstLine="482"/>
        <w:rPr>
          <w:sz w:val="24"/>
        </w:rPr>
      </w:pPr>
      <w:r>
        <w:rPr>
          <w:sz w:val="24"/>
        </w:rPr>
        <w:t>同时</w:t>
      </w:r>
      <w:r>
        <w:rPr>
          <w:rFonts w:hint="eastAsia"/>
          <w:sz w:val="24"/>
        </w:rPr>
        <w:t>，</w:t>
      </w:r>
      <w:r>
        <w:rPr>
          <w:sz w:val="24"/>
        </w:rPr>
        <w:t>提供一个读取每一个字符的函数</w:t>
      </w:r>
      <w:proofErr w:type="spellStart"/>
      <w:r>
        <w:rPr>
          <w:sz w:val="24"/>
        </w:rPr>
        <w:t>getchar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input_str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。</w:t>
      </w:r>
    </w:p>
    <w:p w:rsidR="00A24D4C" w:rsidRDefault="00A24D4C" w:rsidP="00A24D4C">
      <w:pPr>
        <w:pStyle w:val="3"/>
        <w:numPr>
          <w:ilvl w:val="0"/>
          <w:numId w:val="0"/>
        </w:numPr>
        <w:tabs>
          <w:tab w:val="clear" w:pos="709"/>
        </w:tabs>
      </w:pPr>
      <w:bookmarkStart w:id="7" w:name="_Toc483338080"/>
      <w:r>
        <w:t>2.2.2</w:t>
      </w:r>
      <w:r w:rsidRPr="00A24D4C">
        <w:rPr>
          <w:rFonts w:hint="eastAsia"/>
        </w:rPr>
        <w:tab/>
      </w:r>
      <w:r>
        <w:rPr>
          <w:rFonts w:hint="eastAsia"/>
        </w:rPr>
        <w:t>词法分析</w:t>
      </w:r>
      <w:bookmarkEnd w:id="7"/>
    </w:p>
    <w:p w:rsidR="00A24D4C" w:rsidRDefault="00A24D4C" w:rsidP="00A24D4C">
      <w:pPr>
        <w:spacing w:line="400" w:lineRule="exact"/>
        <w:rPr>
          <w:sz w:val="24"/>
        </w:rPr>
      </w:pPr>
      <w:r>
        <w:rPr>
          <w:rFonts w:hint="eastAsia"/>
          <w:sz w:val="24"/>
        </w:rPr>
        <w:t>词法分析又包括了扫描程序、错误报告、四元组生成三部分</w:t>
      </w:r>
    </w:p>
    <w:p w:rsidR="00A24D4C" w:rsidRDefault="00A24D4C" w:rsidP="00A24D4C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>扫描程序</w:t>
      </w:r>
      <w:r>
        <w:rPr>
          <w:rFonts w:hint="eastAsia"/>
          <w:sz w:val="24"/>
        </w:rPr>
        <w:t>，</w:t>
      </w:r>
      <w:r>
        <w:rPr>
          <w:sz w:val="24"/>
        </w:rPr>
        <w:t>每次读取一个字符</w:t>
      </w:r>
      <w:r>
        <w:rPr>
          <w:rFonts w:hint="eastAsia"/>
          <w:sz w:val="24"/>
        </w:rPr>
        <w:t>，</w:t>
      </w:r>
      <w:r>
        <w:rPr>
          <w:sz w:val="24"/>
        </w:rPr>
        <w:t>判断它是标识符</w:t>
      </w:r>
      <w:r>
        <w:rPr>
          <w:rFonts w:hint="eastAsia"/>
          <w:sz w:val="24"/>
        </w:rPr>
        <w:t>、</w:t>
      </w:r>
      <w:r>
        <w:rPr>
          <w:sz w:val="24"/>
        </w:rPr>
        <w:t>数字</w:t>
      </w:r>
      <w:r>
        <w:rPr>
          <w:rFonts w:hint="eastAsia"/>
          <w:sz w:val="24"/>
        </w:rPr>
        <w:t>、</w:t>
      </w:r>
      <w:r>
        <w:rPr>
          <w:sz w:val="24"/>
        </w:rPr>
        <w:t>分隔符或者操作符</w:t>
      </w:r>
      <w:r>
        <w:rPr>
          <w:rFonts w:hint="eastAsia"/>
          <w:sz w:val="24"/>
        </w:rPr>
        <w:t>。</w:t>
      </w:r>
    </w:p>
    <w:p w:rsidR="00A24D4C" w:rsidRDefault="00A24D4C" w:rsidP="00A24D4C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>错误报告</w:t>
      </w:r>
      <w:r>
        <w:rPr>
          <w:rFonts w:hint="eastAsia"/>
          <w:sz w:val="24"/>
        </w:rPr>
        <w:t>，</w:t>
      </w:r>
      <w:r>
        <w:rPr>
          <w:sz w:val="24"/>
        </w:rPr>
        <w:t>每当检测到错误</w:t>
      </w:r>
      <w:r>
        <w:rPr>
          <w:rFonts w:hint="eastAsia"/>
          <w:sz w:val="24"/>
        </w:rPr>
        <w:t>，</w:t>
      </w:r>
      <w:r>
        <w:rPr>
          <w:sz w:val="24"/>
        </w:rPr>
        <w:t>将错误信息打印</w:t>
      </w:r>
      <w:r>
        <w:rPr>
          <w:rFonts w:hint="eastAsia"/>
          <w:sz w:val="24"/>
        </w:rPr>
        <w:t>。</w:t>
      </w:r>
    </w:p>
    <w:p w:rsidR="00A24D4C" w:rsidRDefault="00A24D4C" w:rsidP="00A24D4C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>四元组生成</w:t>
      </w:r>
      <w:r>
        <w:rPr>
          <w:rFonts w:hint="eastAsia"/>
          <w:sz w:val="24"/>
        </w:rPr>
        <w:t>，</w:t>
      </w:r>
      <w:r>
        <w:rPr>
          <w:sz w:val="24"/>
        </w:rPr>
        <w:t>将分析正确的结果以四元组的形式生成</w:t>
      </w:r>
      <w:r>
        <w:rPr>
          <w:rFonts w:hint="eastAsia"/>
          <w:sz w:val="24"/>
        </w:rPr>
        <w:t>。</w:t>
      </w:r>
    </w:p>
    <w:p w:rsidR="00A24D4C" w:rsidRDefault="00A24D4C" w:rsidP="00A24D4C">
      <w:pPr>
        <w:pStyle w:val="3"/>
        <w:numPr>
          <w:ilvl w:val="0"/>
          <w:numId w:val="0"/>
        </w:numPr>
        <w:tabs>
          <w:tab w:val="clear" w:pos="709"/>
        </w:tabs>
      </w:pPr>
      <w:bookmarkStart w:id="8" w:name="_Toc483338081"/>
      <w:r>
        <w:t>2.2.3</w:t>
      </w:r>
      <w:r w:rsidRPr="00A24D4C">
        <w:rPr>
          <w:rFonts w:hint="eastAsia"/>
        </w:rPr>
        <w:tab/>
      </w:r>
      <w:r>
        <w:rPr>
          <w:rFonts w:hint="eastAsia"/>
        </w:rPr>
        <w:t>界面展示</w:t>
      </w:r>
      <w:bookmarkEnd w:id="8"/>
    </w:p>
    <w:p w:rsidR="00473195" w:rsidRDefault="00473195" w:rsidP="00473195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>主要利用</w:t>
      </w:r>
      <w:r>
        <w:rPr>
          <w:rFonts w:hint="eastAsia"/>
          <w:sz w:val="24"/>
        </w:rPr>
        <w:t>Python</w:t>
      </w:r>
      <w:proofErr w:type="gramStart"/>
      <w:r>
        <w:rPr>
          <w:rFonts w:hint="eastAsia"/>
          <w:sz w:val="24"/>
        </w:rPr>
        <w:t>自带库</w:t>
      </w:r>
      <w:proofErr w:type="spellStart"/>
      <w:proofErr w:type="gramEnd"/>
      <w:r w:rsidRPr="00473195">
        <w:rPr>
          <w:sz w:val="24"/>
        </w:rPr>
        <w:t>tkinter</w:t>
      </w:r>
      <w:proofErr w:type="spellEnd"/>
      <w:r w:rsidR="004E55F3">
        <w:rPr>
          <w:rFonts w:hint="eastAsia"/>
          <w:sz w:val="24"/>
        </w:rPr>
        <w:t>，</w:t>
      </w:r>
      <w:r w:rsidR="004E55F3">
        <w:rPr>
          <w:sz w:val="24"/>
        </w:rPr>
        <w:t>主体由四部分组成</w:t>
      </w:r>
      <w:r w:rsidR="004E55F3">
        <w:rPr>
          <w:rFonts w:hint="eastAsia"/>
          <w:sz w:val="24"/>
        </w:rPr>
        <w:t>：</w:t>
      </w:r>
    </w:p>
    <w:p w:rsidR="004E55F3" w:rsidRDefault="004E55F3" w:rsidP="00473195">
      <w:pPr>
        <w:spacing w:line="400" w:lineRule="exact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CodeTest</w:t>
      </w:r>
      <w:proofErr w:type="spellEnd"/>
      <w:r>
        <w:rPr>
          <w:sz w:val="24"/>
        </w:rPr>
        <w:t>:</w:t>
      </w:r>
      <w:r>
        <w:rPr>
          <w:sz w:val="24"/>
        </w:rPr>
        <w:t>该组件是可编辑文本</w:t>
      </w:r>
      <w:r>
        <w:rPr>
          <w:rFonts w:hint="eastAsia"/>
          <w:sz w:val="24"/>
        </w:rPr>
        <w:t>，</w:t>
      </w:r>
      <w:r>
        <w:rPr>
          <w:sz w:val="24"/>
        </w:rPr>
        <w:t>对源程序进行展示</w:t>
      </w:r>
      <w:r>
        <w:rPr>
          <w:rFonts w:hint="eastAsia"/>
          <w:sz w:val="24"/>
        </w:rPr>
        <w:t>；</w:t>
      </w:r>
    </w:p>
    <w:p w:rsidR="004E55F3" w:rsidRDefault="004E55F3" w:rsidP="00473195">
      <w:pPr>
        <w:spacing w:line="400" w:lineRule="exact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ErrorTest</w:t>
      </w:r>
      <w:proofErr w:type="spellEnd"/>
      <w:r>
        <w:rPr>
          <w:sz w:val="24"/>
        </w:rPr>
        <w:t>:</w:t>
      </w:r>
      <w:r>
        <w:rPr>
          <w:sz w:val="24"/>
        </w:rPr>
        <w:t>该组件也是文本</w:t>
      </w:r>
      <w:r>
        <w:rPr>
          <w:rFonts w:hint="eastAsia"/>
          <w:sz w:val="24"/>
        </w:rPr>
        <w:t>，</w:t>
      </w:r>
      <w:r>
        <w:rPr>
          <w:sz w:val="24"/>
        </w:rPr>
        <w:t>对检测出的错误进行展示</w:t>
      </w:r>
      <w:r>
        <w:rPr>
          <w:rFonts w:hint="eastAsia"/>
          <w:sz w:val="24"/>
        </w:rPr>
        <w:t>；</w:t>
      </w:r>
    </w:p>
    <w:p w:rsidR="00473195" w:rsidRDefault="004E55F3" w:rsidP="00473195">
      <w:pPr>
        <w:spacing w:line="400" w:lineRule="exact"/>
        <w:rPr>
          <w:sz w:val="24"/>
        </w:rPr>
      </w:pPr>
      <w:r>
        <w:rPr>
          <w:sz w:val="24"/>
        </w:rPr>
        <w:tab/>
        <w:t>A</w:t>
      </w:r>
      <w:r w:rsidRPr="004E55F3">
        <w:rPr>
          <w:sz w:val="24"/>
        </w:rPr>
        <w:t>nalysis</w:t>
      </w:r>
      <w:r>
        <w:rPr>
          <w:rFonts w:hint="eastAsia"/>
          <w:sz w:val="24"/>
        </w:rPr>
        <w:t>：</w:t>
      </w:r>
      <w:r>
        <w:rPr>
          <w:sz w:val="24"/>
        </w:rPr>
        <w:t>该组件为分析的结果</w:t>
      </w:r>
      <w:r>
        <w:rPr>
          <w:rFonts w:hint="eastAsia"/>
          <w:sz w:val="24"/>
        </w:rPr>
        <w:t>，</w:t>
      </w:r>
      <w:r>
        <w:rPr>
          <w:sz w:val="24"/>
        </w:rPr>
        <w:t>即四元组</w:t>
      </w:r>
      <w:r>
        <w:rPr>
          <w:rFonts w:hint="eastAsia"/>
          <w:sz w:val="24"/>
        </w:rPr>
        <w:t>。</w:t>
      </w:r>
    </w:p>
    <w:p w:rsidR="004E55F3" w:rsidRDefault="004E55F3" w:rsidP="00473195">
      <w:pPr>
        <w:spacing w:line="400" w:lineRule="exact"/>
        <w:rPr>
          <w:sz w:val="24"/>
        </w:rPr>
      </w:pPr>
      <w:r>
        <w:rPr>
          <w:sz w:val="24"/>
        </w:rPr>
        <w:tab/>
        <w:t>Menu:</w:t>
      </w:r>
      <w:r>
        <w:rPr>
          <w:sz w:val="24"/>
        </w:rPr>
        <w:t>该组件是菜单</w:t>
      </w:r>
      <w:r>
        <w:rPr>
          <w:rFonts w:hint="eastAsia"/>
          <w:sz w:val="24"/>
        </w:rPr>
        <w:t>，由四个子菜单键</w:t>
      </w:r>
      <w:proofErr w:type="spellStart"/>
      <w:r w:rsidRPr="004E55F3">
        <w:rPr>
          <w:sz w:val="24"/>
        </w:rPr>
        <w:t>filemenu</w:t>
      </w:r>
      <w:proofErr w:type="spellEnd"/>
      <w:r>
        <w:rPr>
          <w:rFonts w:hint="eastAsia"/>
          <w:sz w:val="24"/>
        </w:rPr>
        <w:t>、</w:t>
      </w:r>
      <w:proofErr w:type="spellStart"/>
      <w:r w:rsidRPr="004E55F3">
        <w:rPr>
          <w:sz w:val="24"/>
        </w:rPr>
        <w:t>lexmenu</w:t>
      </w:r>
      <w:proofErr w:type="spellEnd"/>
      <w:r>
        <w:rPr>
          <w:rFonts w:hint="eastAsia"/>
          <w:sz w:val="24"/>
        </w:rPr>
        <w:t>、</w:t>
      </w:r>
      <w:proofErr w:type="spellStart"/>
      <w:r w:rsidRPr="004E55F3">
        <w:rPr>
          <w:sz w:val="24"/>
        </w:rPr>
        <w:t>windowsmenu</w:t>
      </w:r>
      <w:proofErr w:type="spellEnd"/>
      <w:r>
        <w:rPr>
          <w:sz w:val="24"/>
        </w:rPr>
        <w:t>和</w:t>
      </w:r>
      <w:proofErr w:type="spellStart"/>
      <w:r w:rsidRPr="004E55F3">
        <w:rPr>
          <w:sz w:val="24"/>
        </w:rPr>
        <w:t>helpmenu</w:t>
      </w:r>
      <w:proofErr w:type="spellEnd"/>
      <w:r>
        <w:rPr>
          <w:rFonts w:hint="eastAsia"/>
          <w:sz w:val="24"/>
        </w:rPr>
        <w:t>。</w:t>
      </w:r>
    </w:p>
    <w:p w:rsidR="00817768" w:rsidRDefault="00817768" w:rsidP="00473195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4E55F3">
        <w:rPr>
          <w:sz w:val="24"/>
        </w:rPr>
        <w:t>Filemenu</w:t>
      </w:r>
      <w:proofErr w:type="spellEnd"/>
      <w:r>
        <w:rPr>
          <w:sz w:val="24"/>
        </w:rPr>
        <w:t>是文件子菜单</w:t>
      </w:r>
      <w:r>
        <w:rPr>
          <w:rFonts w:hint="eastAsia"/>
          <w:sz w:val="24"/>
        </w:rPr>
        <w:t>，</w:t>
      </w:r>
      <w:r>
        <w:rPr>
          <w:sz w:val="24"/>
        </w:rPr>
        <w:t>包括文件打开</w:t>
      </w:r>
      <w:r>
        <w:rPr>
          <w:rFonts w:hint="eastAsia"/>
          <w:sz w:val="24"/>
        </w:rPr>
        <w:t>、</w:t>
      </w:r>
      <w:r>
        <w:rPr>
          <w:sz w:val="24"/>
        </w:rPr>
        <w:t>保存</w:t>
      </w:r>
      <w:r>
        <w:rPr>
          <w:rFonts w:hint="eastAsia"/>
          <w:sz w:val="24"/>
        </w:rPr>
        <w:t>、</w:t>
      </w:r>
      <w:r>
        <w:rPr>
          <w:sz w:val="24"/>
        </w:rPr>
        <w:t>退出等</w:t>
      </w:r>
      <w:r>
        <w:rPr>
          <w:rFonts w:hint="eastAsia"/>
          <w:sz w:val="24"/>
        </w:rPr>
        <w:t>；</w:t>
      </w:r>
    </w:p>
    <w:p w:rsidR="00817768" w:rsidRDefault="00817768" w:rsidP="00473195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4E55F3">
        <w:rPr>
          <w:sz w:val="24"/>
        </w:rPr>
        <w:t>Lexmenu</w:t>
      </w:r>
      <w:proofErr w:type="spellEnd"/>
      <w:r>
        <w:rPr>
          <w:sz w:val="24"/>
        </w:rPr>
        <w:t xml:space="preserve"> </w:t>
      </w:r>
      <w:r>
        <w:rPr>
          <w:sz w:val="24"/>
        </w:rPr>
        <w:t>是分析子菜单</w:t>
      </w:r>
      <w:r>
        <w:rPr>
          <w:rFonts w:hint="eastAsia"/>
          <w:sz w:val="24"/>
        </w:rPr>
        <w:t>，</w:t>
      </w:r>
      <w:r>
        <w:rPr>
          <w:sz w:val="24"/>
        </w:rPr>
        <w:t>只有一个下拉选项</w:t>
      </w:r>
      <w:proofErr w:type="spellStart"/>
      <w:r>
        <w:rPr>
          <w:sz w:val="24"/>
        </w:rPr>
        <w:t>lex</w:t>
      </w:r>
      <w:proofErr w:type="spellEnd"/>
      <w:r>
        <w:rPr>
          <w:rFonts w:hint="eastAsia"/>
          <w:sz w:val="24"/>
        </w:rPr>
        <w:t>，点击进行词法分析；</w:t>
      </w:r>
    </w:p>
    <w:p w:rsidR="00817768" w:rsidRDefault="00817768" w:rsidP="00473195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4E55F3">
        <w:rPr>
          <w:sz w:val="24"/>
        </w:rPr>
        <w:t>Windowsmenu</w:t>
      </w:r>
      <w:proofErr w:type="spellEnd"/>
      <w:r>
        <w:rPr>
          <w:sz w:val="24"/>
        </w:rPr>
        <w:t xml:space="preserve"> </w:t>
      </w:r>
      <w:r>
        <w:rPr>
          <w:sz w:val="24"/>
        </w:rPr>
        <w:t>是窗口子菜单</w:t>
      </w:r>
      <w:r>
        <w:rPr>
          <w:rFonts w:hint="eastAsia"/>
          <w:sz w:val="24"/>
        </w:rPr>
        <w:t>，</w:t>
      </w:r>
      <w:r>
        <w:rPr>
          <w:sz w:val="24"/>
        </w:rPr>
        <w:t>点击</w:t>
      </w:r>
      <w:proofErr w:type="spellStart"/>
      <w:r w:rsidRPr="00817768">
        <w:rPr>
          <w:sz w:val="24"/>
        </w:rPr>
        <w:t>fullscreen</w:t>
      </w:r>
      <w:proofErr w:type="spellEnd"/>
      <w:r>
        <w:rPr>
          <w:sz w:val="24"/>
        </w:rPr>
        <w:t>可全屏</w:t>
      </w:r>
      <w:r>
        <w:rPr>
          <w:rFonts w:hint="eastAsia"/>
          <w:sz w:val="24"/>
        </w:rPr>
        <w:t>，</w:t>
      </w:r>
      <w:r>
        <w:rPr>
          <w:sz w:val="24"/>
        </w:rPr>
        <w:t>或者按快捷键</w:t>
      </w:r>
      <w:r>
        <w:rPr>
          <w:rFonts w:hint="eastAsia"/>
          <w:sz w:val="24"/>
        </w:rPr>
        <w:t>F11</w:t>
      </w:r>
      <w:r>
        <w:rPr>
          <w:rFonts w:hint="eastAsia"/>
          <w:sz w:val="24"/>
        </w:rPr>
        <w:t>；</w:t>
      </w:r>
    </w:p>
    <w:p w:rsidR="00817768" w:rsidRPr="00473195" w:rsidRDefault="00817768" w:rsidP="00473195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4E55F3">
        <w:rPr>
          <w:sz w:val="24"/>
        </w:rPr>
        <w:t>Helpmenu</w:t>
      </w:r>
      <w:proofErr w:type="spellEnd"/>
      <w:r>
        <w:rPr>
          <w:sz w:val="24"/>
        </w:rPr>
        <w:t xml:space="preserve"> </w:t>
      </w:r>
      <w:r>
        <w:rPr>
          <w:sz w:val="24"/>
        </w:rPr>
        <w:t>是帮助子菜单</w:t>
      </w:r>
      <w:r>
        <w:rPr>
          <w:rFonts w:hint="eastAsia"/>
          <w:sz w:val="24"/>
        </w:rPr>
        <w:t>，</w:t>
      </w:r>
      <w:r>
        <w:rPr>
          <w:sz w:val="24"/>
        </w:rPr>
        <w:t>目前没有实现</w:t>
      </w:r>
      <w:r>
        <w:rPr>
          <w:rFonts w:hint="eastAsia"/>
          <w:sz w:val="24"/>
        </w:rPr>
        <w:t>。</w:t>
      </w:r>
    </w:p>
    <w:p w:rsidR="00230757" w:rsidRPr="004E55F3" w:rsidRDefault="00473195" w:rsidP="004E55F3">
      <w:pPr>
        <w:pStyle w:val="2"/>
        <w:numPr>
          <w:ilvl w:val="0"/>
          <w:numId w:val="0"/>
        </w:numPr>
      </w:pPr>
      <w:bookmarkStart w:id="9" w:name="_Toc483338082"/>
      <w:r>
        <w:rPr>
          <w:rFonts w:hint="eastAsia"/>
        </w:rPr>
        <w:t>2.3</w:t>
      </w:r>
      <w:r w:rsidR="00230757">
        <w:rPr>
          <w:rFonts w:hint="eastAsia"/>
        </w:rPr>
        <w:t>数据结构</w:t>
      </w:r>
      <w:bookmarkEnd w:id="9"/>
    </w:p>
    <w:p w:rsidR="004E55F3" w:rsidRDefault="004E55F3" w:rsidP="00230757">
      <w:pPr>
        <w:spacing w:line="400" w:lineRule="exact"/>
        <w:ind w:firstLine="482"/>
        <w:rPr>
          <w:sz w:val="24"/>
        </w:rPr>
      </w:pPr>
      <w:r>
        <w:rPr>
          <w:sz w:val="24"/>
        </w:rPr>
        <w:t>首先用三个列表</w:t>
      </w:r>
      <w:r>
        <w:rPr>
          <w:rFonts w:hint="eastAsia"/>
          <w:sz w:val="24"/>
        </w:rPr>
        <w:t>(</w:t>
      </w:r>
      <w:r>
        <w:rPr>
          <w:sz w:val="24"/>
        </w:rPr>
        <w:t>List</w:t>
      </w:r>
      <w:r>
        <w:rPr>
          <w:rFonts w:hint="eastAsia"/>
          <w:sz w:val="24"/>
        </w:rPr>
        <w:t>)</w:t>
      </w:r>
      <w:r>
        <w:rPr>
          <w:sz w:val="24"/>
        </w:rPr>
        <w:t>分别表示关键字</w:t>
      </w:r>
      <w:r>
        <w:rPr>
          <w:rFonts w:hint="eastAsia"/>
          <w:sz w:val="24"/>
        </w:rPr>
        <w:t>、</w:t>
      </w:r>
      <w:r>
        <w:rPr>
          <w:sz w:val="24"/>
        </w:rPr>
        <w:t>操作符</w:t>
      </w:r>
      <w:r>
        <w:rPr>
          <w:rFonts w:hint="eastAsia"/>
          <w:sz w:val="24"/>
        </w:rPr>
        <w:t>、</w:t>
      </w:r>
      <w:r>
        <w:rPr>
          <w:sz w:val="24"/>
        </w:rPr>
        <w:t>分隔符</w:t>
      </w:r>
    </w:p>
    <w:p w:rsidR="004E55F3" w:rsidRDefault="004E55F3" w:rsidP="00230757">
      <w:pPr>
        <w:spacing w:line="400" w:lineRule="exact"/>
        <w:ind w:firstLine="482"/>
        <w:rPr>
          <w:sz w:val="24"/>
        </w:rPr>
      </w:pPr>
      <w:r>
        <w:rPr>
          <w:sz w:val="24"/>
        </w:rPr>
        <w:lastRenderedPageBreak/>
        <w:t>用一个字典</w:t>
      </w:r>
      <w:r>
        <w:rPr>
          <w:rFonts w:hint="eastAsia"/>
          <w:sz w:val="24"/>
        </w:rPr>
        <w:t>(</w:t>
      </w:r>
      <w:proofErr w:type="spellStart"/>
      <w:r>
        <w:rPr>
          <w:sz w:val="24"/>
        </w:rPr>
        <w:t>Dict</w:t>
      </w:r>
      <w:proofErr w:type="spell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>表示字符表及其编码</w:t>
      </w:r>
    </w:p>
    <w:p w:rsidR="00372F88" w:rsidRDefault="004E55F3" w:rsidP="00372F88">
      <w:pPr>
        <w:spacing w:line="400" w:lineRule="exact"/>
        <w:ind w:firstLine="482"/>
        <w:rPr>
          <w:sz w:val="24"/>
        </w:rPr>
      </w:pPr>
      <w:r>
        <w:rPr>
          <w:sz w:val="24"/>
        </w:rPr>
        <w:t>两个全局变量</w:t>
      </w:r>
      <w:proofErr w:type="spellStart"/>
      <w:r w:rsidRPr="004E55F3">
        <w:rPr>
          <w:sz w:val="24"/>
        </w:rPr>
        <w:t>current_row</w:t>
      </w:r>
      <w:proofErr w:type="spellEnd"/>
      <w:r>
        <w:rPr>
          <w:rFonts w:hint="eastAsia"/>
          <w:sz w:val="24"/>
        </w:rPr>
        <w:t>、</w:t>
      </w:r>
      <w:proofErr w:type="spellStart"/>
      <w:r w:rsidRPr="004E55F3">
        <w:rPr>
          <w:sz w:val="24"/>
        </w:rPr>
        <w:t>current_line</w:t>
      </w:r>
      <w:proofErr w:type="spellEnd"/>
      <w:r>
        <w:rPr>
          <w:sz w:val="24"/>
        </w:rPr>
        <w:t>表示当前行和列</w:t>
      </w:r>
      <w:r>
        <w:rPr>
          <w:rFonts w:hint="eastAsia"/>
          <w:sz w:val="24"/>
        </w:rPr>
        <w:t>，</w:t>
      </w:r>
      <w:r>
        <w:rPr>
          <w:sz w:val="24"/>
        </w:rPr>
        <w:t>用来取字符和定位错误</w:t>
      </w:r>
    </w:p>
    <w:p w:rsidR="00372F88" w:rsidRDefault="00372F88" w:rsidP="00372F88">
      <w:pPr>
        <w:spacing w:line="400" w:lineRule="exact"/>
        <w:ind w:firstLine="482"/>
        <w:rPr>
          <w:sz w:val="24"/>
        </w:rPr>
      </w:pPr>
    </w:p>
    <w:p w:rsidR="00230757" w:rsidRDefault="00473195" w:rsidP="00473195">
      <w:pPr>
        <w:pStyle w:val="2"/>
        <w:numPr>
          <w:ilvl w:val="0"/>
          <w:numId w:val="0"/>
        </w:numPr>
      </w:pPr>
      <w:bookmarkStart w:id="10" w:name="_Toc483338083"/>
      <w:r>
        <w:rPr>
          <w:rFonts w:hint="eastAsia"/>
        </w:rPr>
        <w:t>2.4</w:t>
      </w:r>
      <w:r w:rsidR="00230757">
        <w:rPr>
          <w:rFonts w:hint="eastAsia"/>
        </w:rPr>
        <w:t>主要函数</w:t>
      </w:r>
      <w:bookmarkEnd w:id="10"/>
    </w:p>
    <w:p w:rsidR="00817768" w:rsidRPr="006145F9" w:rsidRDefault="00817768" w:rsidP="00817768">
      <w:pPr>
        <w:spacing w:line="400" w:lineRule="exact"/>
        <w:ind w:firstLine="482"/>
        <w:jc w:val="center"/>
        <w:rPr>
          <w:sz w:val="24"/>
        </w:rPr>
      </w:pPr>
      <w:r w:rsidRPr="006145F9">
        <w:rPr>
          <w:rFonts w:hint="eastAsia"/>
          <w:sz w:val="24"/>
        </w:rPr>
        <w:t>表</w:t>
      </w:r>
      <w:r w:rsidRPr="006145F9">
        <w:rPr>
          <w:rFonts w:hint="eastAsia"/>
          <w:sz w:val="24"/>
        </w:rPr>
        <w:t xml:space="preserve">2-1 </w:t>
      </w:r>
      <w:r>
        <w:rPr>
          <w:rFonts w:hint="eastAsia"/>
          <w:sz w:val="24"/>
        </w:rPr>
        <w:t>主要</w:t>
      </w:r>
      <w:r>
        <w:rPr>
          <w:sz w:val="24"/>
        </w:rPr>
        <w:t>函数及功能介绍</w:t>
      </w:r>
    </w:p>
    <w:tbl>
      <w:tblPr>
        <w:tblW w:w="9922" w:type="dxa"/>
        <w:jc w:val="center"/>
        <w:tblLayout w:type="fixed"/>
        <w:tblLook w:val="0000" w:firstRow="0" w:lastRow="0" w:firstColumn="0" w:lastColumn="0" w:noHBand="0" w:noVBand="0"/>
      </w:tblPr>
      <w:tblGrid>
        <w:gridCol w:w="2318"/>
        <w:gridCol w:w="2406"/>
        <w:gridCol w:w="2599"/>
        <w:gridCol w:w="2599"/>
      </w:tblGrid>
      <w:tr w:rsidR="00817768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817768" w:rsidRPr="006145F9" w:rsidRDefault="00817768" w:rsidP="002F6147">
            <w:pPr>
              <w:pStyle w:val="ab"/>
              <w:snapToGrid w:val="0"/>
              <w:ind w:left="25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函数名</w:t>
            </w:r>
          </w:p>
        </w:tc>
        <w:tc>
          <w:tcPr>
            <w:tcW w:w="2406" w:type="dxa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817768" w:rsidRPr="006145F9" w:rsidRDefault="00817768" w:rsidP="002F614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参数</w:t>
            </w:r>
          </w:p>
        </w:tc>
        <w:tc>
          <w:tcPr>
            <w:tcW w:w="2599" w:type="dxa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817768" w:rsidRPr="006145F9" w:rsidRDefault="00817768" w:rsidP="002F614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返回值</w:t>
            </w:r>
          </w:p>
        </w:tc>
        <w:tc>
          <w:tcPr>
            <w:tcW w:w="2599" w:type="dxa"/>
            <w:tcBorders>
              <w:top w:val="single" w:sz="12" w:space="0" w:color="auto"/>
              <w:left w:val="nil"/>
              <w:bottom w:val="single" w:sz="6" w:space="0" w:color="auto"/>
            </w:tcBorders>
          </w:tcPr>
          <w:p w:rsidR="00817768" w:rsidRDefault="00817768" w:rsidP="002F614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用途</w:t>
            </w:r>
          </w:p>
        </w:tc>
      </w:tr>
      <w:tr w:rsidR="00817768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single" w:sz="6" w:space="0" w:color="auto"/>
              <w:bottom w:val="nil"/>
            </w:tcBorders>
            <w:vAlign w:val="center"/>
          </w:tcPr>
          <w:p w:rsidR="00817768" w:rsidRPr="006145F9" w:rsidRDefault="00817768" w:rsidP="002F614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proofErr w:type="spellStart"/>
            <w:r w:rsidRPr="00817768">
              <w:rPr>
                <w:rFonts w:hAnsi="宋体"/>
                <w:szCs w:val="21"/>
              </w:rPr>
              <w:t>getchar</w:t>
            </w:r>
            <w:proofErr w:type="spellEnd"/>
          </w:p>
        </w:tc>
        <w:tc>
          <w:tcPr>
            <w:tcW w:w="2406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817768" w:rsidRPr="006145F9" w:rsidRDefault="00817768" w:rsidP="002F6147">
            <w:pPr>
              <w:pStyle w:val="ab"/>
              <w:snapToGrid w:val="0"/>
              <w:ind w:left="17" w:hanging="17"/>
              <w:jc w:val="center"/>
              <w:rPr>
                <w:rFonts w:hAnsi="宋体"/>
                <w:szCs w:val="21"/>
              </w:rPr>
            </w:pPr>
            <w:proofErr w:type="spellStart"/>
            <w:r w:rsidRPr="00817768">
              <w:rPr>
                <w:rFonts w:hAnsi="宋体" w:hint="eastAsia"/>
                <w:szCs w:val="21"/>
              </w:rPr>
              <w:t>input_str</w:t>
            </w:r>
            <w:proofErr w:type="spellEnd"/>
            <w:r w:rsidRPr="00817768">
              <w:rPr>
                <w:rFonts w:hAnsi="宋体" w:hint="eastAsia"/>
                <w:szCs w:val="21"/>
              </w:rPr>
              <w:t>：string</w:t>
            </w:r>
          </w:p>
        </w:tc>
        <w:tc>
          <w:tcPr>
            <w:tcW w:w="2599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817768" w:rsidRPr="006145F9" w:rsidRDefault="00817768" w:rsidP="002F614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 w:rsidRPr="00817768">
              <w:rPr>
                <w:rFonts w:hAnsi="宋体" w:hint="eastAsia"/>
                <w:szCs w:val="21"/>
              </w:rPr>
              <w:t>下一个字符</w:t>
            </w:r>
          </w:p>
        </w:tc>
        <w:tc>
          <w:tcPr>
            <w:tcW w:w="2599" w:type="dxa"/>
            <w:tcBorders>
              <w:top w:val="single" w:sz="6" w:space="0" w:color="auto"/>
              <w:left w:val="nil"/>
              <w:bottom w:val="nil"/>
            </w:tcBorders>
          </w:tcPr>
          <w:p w:rsidR="00817768" w:rsidRPr="00817768" w:rsidRDefault="00817768" w:rsidP="002F614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读取一个字符</w:t>
            </w:r>
          </w:p>
        </w:tc>
      </w:tr>
      <w:tr w:rsidR="00817768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nil"/>
              <w:bottom w:val="nil"/>
            </w:tcBorders>
            <w:vAlign w:val="center"/>
          </w:tcPr>
          <w:p w:rsidR="00817768" w:rsidRPr="006145F9" w:rsidRDefault="00817768" w:rsidP="002F614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/>
                <w:szCs w:val="21"/>
              </w:rPr>
              <w:t>ungetchar</w:t>
            </w:r>
            <w:proofErr w:type="spellEnd"/>
          </w:p>
        </w:tc>
        <w:tc>
          <w:tcPr>
            <w:tcW w:w="2406" w:type="dxa"/>
            <w:tcBorders>
              <w:top w:val="nil"/>
              <w:left w:val="nil"/>
              <w:bottom w:val="nil"/>
            </w:tcBorders>
            <w:vAlign w:val="center"/>
          </w:tcPr>
          <w:p w:rsidR="00817768" w:rsidRPr="006145F9" w:rsidRDefault="00817768" w:rsidP="00817768">
            <w:pPr>
              <w:pStyle w:val="ab"/>
              <w:snapToGrid w:val="0"/>
              <w:ind w:left="17" w:hanging="17"/>
              <w:jc w:val="center"/>
              <w:rPr>
                <w:rFonts w:hAnsi="宋体"/>
                <w:szCs w:val="21"/>
              </w:rPr>
            </w:pPr>
            <w:proofErr w:type="spellStart"/>
            <w:r w:rsidRPr="00817768">
              <w:rPr>
                <w:rFonts w:hAnsi="宋体" w:hint="eastAsia"/>
                <w:szCs w:val="21"/>
              </w:rPr>
              <w:t>input_str</w:t>
            </w:r>
            <w:proofErr w:type="spellEnd"/>
            <w:r w:rsidRPr="00817768">
              <w:rPr>
                <w:rFonts w:hAnsi="宋体" w:hint="eastAsia"/>
                <w:szCs w:val="21"/>
              </w:rPr>
              <w:t>：string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  <w:vAlign w:val="center"/>
          </w:tcPr>
          <w:p w:rsidR="00817768" w:rsidRPr="006145F9" w:rsidRDefault="00817768" w:rsidP="002F614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 w:rsidRPr="00817768">
              <w:rPr>
                <w:rFonts w:hAnsi="宋体"/>
                <w:szCs w:val="21"/>
              </w:rPr>
              <w:t>上一个字符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</w:tcPr>
          <w:p w:rsidR="00817768" w:rsidRPr="00817768" w:rsidRDefault="00817768" w:rsidP="002F614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退回一个字符</w:t>
            </w:r>
          </w:p>
        </w:tc>
      </w:tr>
      <w:tr w:rsidR="00817768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nil"/>
              <w:bottom w:val="nil"/>
            </w:tcBorders>
            <w:vAlign w:val="center"/>
          </w:tcPr>
          <w:p w:rsidR="00817768" w:rsidRPr="006145F9" w:rsidRDefault="00817768" w:rsidP="002F614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 w:rsidRPr="00817768">
              <w:rPr>
                <w:rFonts w:hAnsi="宋体"/>
                <w:szCs w:val="21"/>
              </w:rPr>
              <w:t>error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</w:tcBorders>
            <w:vAlign w:val="center"/>
          </w:tcPr>
          <w:p w:rsidR="00817768" w:rsidRPr="006145F9" w:rsidRDefault="00817768" w:rsidP="002F6147">
            <w:pPr>
              <w:pStyle w:val="ab"/>
              <w:snapToGrid w:val="0"/>
              <w:ind w:left="17" w:hanging="17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/>
                <w:szCs w:val="21"/>
              </w:rPr>
              <w:t>m</w:t>
            </w:r>
            <w:r w:rsidRPr="00817768">
              <w:rPr>
                <w:rFonts w:hAnsi="宋体"/>
                <w:szCs w:val="21"/>
              </w:rPr>
              <w:t>sg</w:t>
            </w:r>
            <w:proofErr w:type="spellEnd"/>
            <w:r>
              <w:rPr>
                <w:rFonts w:hAnsi="宋体" w:hint="eastAsia"/>
                <w:szCs w:val="21"/>
              </w:rPr>
              <w:t>：</w:t>
            </w:r>
            <w:proofErr w:type="spellStart"/>
            <w:r>
              <w:rPr>
                <w:rFonts w:hAnsi="宋体"/>
                <w:szCs w:val="21"/>
              </w:rPr>
              <w:t>strign</w:t>
            </w:r>
            <w:proofErr w:type="spellEnd"/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  <w:vAlign w:val="center"/>
          </w:tcPr>
          <w:p w:rsidR="00817768" w:rsidRPr="006145F9" w:rsidRDefault="00817768" w:rsidP="002F614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</w:tcPr>
          <w:p w:rsidR="00817768" w:rsidRPr="006145F9" w:rsidRDefault="00817768" w:rsidP="002F614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错误</w:t>
            </w:r>
          </w:p>
        </w:tc>
      </w:tr>
      <w:tr w:rsidR="00817768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nil"/>
              <w:bottom w:val="nil"/>
            </w:tcBorders>
            <w:vAlign w:val="center"/>
          </w:tcPr>
          <w:p w:rsidR="00817768" w:rsidRPr="006145F9" w:rsidRDefault="00817768" w:rsidP="002F614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scanner</w:t>
            </w:r>
          </w:p>
        </w:tc>
        <w:tc>
          <w:tcPr>
            <w:tcW w:w="2406" w:type="dxa"/>
            <w:tcBorders>
              <w:top w:val="nil"/>
              <w:left w:val="nil"/>
              <w:bottom w:val="nil"/>
            </w:tcBorders>
            <w:vAlign w:val="center"/>
          </w:tcPr>
          <w:p w:rsidR="00817768" w:rsidRPr="006145F9" w:rsidRDefault="00817768" w:rsidP="002F6147">
            <w:pPr>
              <w:pStyle w:val="ab"/>
              <w:snapToGrid w:val="0"/>
              <w:ind w:left="17" w:hanging="17"/>
              <w:jc w:val="center"/>
              <w:rPr>
                <w:rFonts w:hAnsi="宋体"/>
                <w:szCs w:val="21"/>
              </w:rPr>
            </w:pPr>
            <w:proofErr w:type="spellStart"/>
            <w:r w:rsidRPr="00817768">
              <w:rPr>
                <w:rFonts w:hAnsi="宋体" w:hint="eastAsia"/>
                <w:szCs w:val="21"/>
              </w:rPr>
              <w:t>input_str</w:t>
            </w:r>
            <w:proofErr w:type="spellEnd"/>
            <w:r w:rsidRPr="00817768">
              <w:rPr>
                <w:rFonts w:hAnsi="宋体" w:hint="eastAsia"/>
                <w:szCs w:val="21"/>
              </w:rPr>
              <w:t>：string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  <w:vAlign w:val="center"/>
          </w:tcPr>
          <w:p w:rsidR="00817768" w:rsidRPr="006145F9" w:rsidRDefault="00817768" w:rsidP="002F614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</w:t>
            </w:r>
            <w:r>
              <w:rPr>
                <w:rFonts w:hAnsi="宋体" w:hint="eastAsia"/>
                <w:szCs w:val="21"/>
              </w:rPr>
              <w:t>o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</w:tcPr>
          <w:p w:rsidR="00817768" w:rsidRPr="006145F9" w:rsidRDefault="00817768" w:rsidP="002F614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词法分析</w:t>
            </w:r>
          </w:p>
        </w:tc>
      </w:tr>
      <w:tr w:rsidR="00817768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nil"/>
              <w:bottom w:val="nil"/>
            </w:tcBorders>
            <w:vAlign w:val="center"/>
          </w:tcPr>
          <w:p w:rsidR="00817768" w:rsidRPr="006145F9" w:rsidRDefault="00817768" w:rsidP="002F614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proofErr w:type="spellStart"/>
            <w:r w:rsidRPr="00817768">
              <w:rPr>
                <w:rFonts w:hAnsi="宋体"/>
                <w:szCs w:val="21"/>
              </w:rPr>
              <w:t>fileloader</w:t>
            </w:r>
            <w:proofErr w:type="spellEnd"/>
          </w:p>
        </w:tc>
        <w:tc>
          <w:tcPr>
            <w:tcW w:w="2406" w:type="dxa"/>
            <w:tcBorders>
              <w:top w:val="nil"/>
              <w:left w:val="nil"/>
              <w:bottom w:val="nil"/>
            </w:tcBorders>
            <w:vAlign w:val="center"/>
          </w:tcPr>
          <w:p w:rsidR="00817768" w:rsidRPr="006145F9" w:rsidRDefault="00817768" w:rsidP="002F6147">
            <w:pPr>
              <w:pStyle w:val="ab"/>
              <w:snapToGrid w:val="0"/>
              <w:ind w:left="17" w:hanging="17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</w:t>
            </w:r>
            <w:r>
              <w:rPr>
                <w:rFonts w:hAnsi="宋体"/>
                <w:szCs w:val="21"/>
              </w:rPr>
              <w:t>o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  <w:vAlign w:val="center"/>
          </w:tcPr>
          <w:p w:rsidR="00817768" w:rsidRPr="006145F9" w:rsidRDefault="00817768" w:rsidP="002F614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</w:tcBorders>
          </w:tcPr>
          <w:p w:rsidR="00817768" w:rsidRPr="006145F9" w:rsidRDefault="00817768" w:rsidP="002F6147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打开源程序</w:t>
            </w:r>
          </w:p>
        </w:tc>
      </w:tr>
      <w:tr w:rsidR="00650A44" w:rsidRPr="00765BF8" w:rsidTr="00817768">
        <w:trPr>
          <w:cantSplit/>
          <w:trHeight w:hRule="exact" w:val="397"/>
          <w:jc w:val="center"/>
        </w:trPr>
        <w:tc>
          <w:tcPr>
            <w:tcW w:w="2318" w:type="dxa"/>
            <w:tcBorders>
              <w:top w:val="nil"/>
              <w:bottom w:val="single" w:sz="12" w:space="0" w:color="auto"/>
            </w:tcBorders>
            <w:vAlign w:val="center"/>
          </w:tcPr>
          <w:p w:rsidR="00650A44" w:rsidRPr="006145F9" w:rsidRDefault="00650A44" w:rsidP="00650A44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proofErr w:type="spellStart"/>
            <w:r w:rsidRPr="00817768">
              <w:rPr>
                <w:rFonts w:hAnsi="宋体"/>
                <w:szCs w:val="21"/>
              </w:rPr>
              <w:t>pre_interface</w:t>
            </w:r>
            <w:proofErr w:type="spellEnd"/>
          </w:p>
        </w:tc>
        <w:tc>
          <w:tcPr>
            <w:tcW w:w="2406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650A44" w:rsidRPr="006145F9" w:rsidRDefault="00650A44" w:rsidP="00650A44">
            <w:pPr>
              <w:pStyle w:val="ab"/>
              <w:snapToGrid w:val="0"/>
              <w:ind w:left="17" w:hanging="17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650A44" w:rsidRPr="006145F9" w:rsidRDefault="00650A44" w:rsidP="00650A44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12" w:space="0" w:color="auto"/>
            </w:tcBorders>
          </w:tcPr>
          <w:p w:rsidR="00650A44" w:rsidRPr="006145F9" w:rsidRDefault="00650A44" w:rsidP="00650A44">
            <w:pPr>
              <w:pStyle w:val="ab"/>
              <w:snapToGrid w:val="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前端界面</w:t>
            </w:r>
          </w:p>
        </w:tc>
      </w:tr>
    </w:tbl>
    <w:p w:rsidR="00A24D4C" w:rsidRDefault="00A24D4C" w:rsidP="00A24D4C">
      <w:pPr>
        <w:rPr>
          <w:rFonts w:hint="eastAsia"/>
        </w:rPr>
      </w:pPr>
    </w:p>
    <w:p w:rsidR="00856061" w:rsidRDefault="00230757" w:rsidP="00856061">
      <w:pPr>
        <w:pStyle w:val="1"/>
      </w:pPr>
      <w:bookmarkStart w:id="11" w:name="_Toc483338084"/>
      <w:r>
        <w:rPr>
          <w:rFonts w:hint="eastAsia"/>
        </w:rPr>
        <w:t>程序</w:t>
      </w:r>
      <w:r>
        <w:t>测试</w:t>
      </w:r>
      <w:bookmarkEnd w:id="11"/>
    </w:p>
    <w:p w:rsidR="00856061" w:rsidRDefault="00473195" w:rsidP="00473195">
      <w:pPr>
        <w:pStyle w:val="2"/>
        <w:numPr>
          <w:ilvl w:val="0"/>
          <w:numId w:val="0"/>
        </w:numPr>
      </w:pPr>
      <w:bookmarkStart w:id="12" w:name="_Toc483338085"/>
      <w:r>
        <w:rPr>
          <w:rFonts w:hint="eastAsia"/>
        </w:rPr>
        <w:t>3.1</w:t>
      </w:r>
      <w:r w:rsidR="00230757">
        <w:rPr>
          <w:rFonts w:hint="eastAsia"/>
        </w:rPr>
        <w:t>测试</w:t>
      </w:r>
      <w:r w:rsidR="00230757">
        <w:t>用例</w:t>
      </w:r>
      <w:bookmarkEnd w:id="12"/>
    </w:p>
    <w:p w:rsidR="00372F88" w:rsidRDefault="00372F88" w:rsidP="00372F88">
      <w:pPr>
        <w:spacing w:line="400" w:lineRule="exact"/>
        <w:ind w:firstLine="482"/>
        <w:rPr>
          <w:sz w:val="24"/>
        </w:rPr>
      </w:pPr>
      <w:r>
        <w:rPr>
          <w:rFonts w:hint="eastAsia"/>
          <w:sz w:val="24"/>
        </w:rPr>
        <w:t>采用两个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代码分别进行测试，第一是冒泡排序，其中存在错误如下：</w:t>
      </w:r>
    </w:p>
    <w:p w:rsidR="00372F88" w:rsidRDefault="00372F88" w:rsidP="00372F88">
      <w:pPr>
        <w:widowControl/>
        <w:shd w:val="clear" w:color="auto" w:fill="FFFFFF"/>
        <w:ind w:left="420" w:firstLine="42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proofErr w:type="gramStart"/>
      <w:r w:rsidRPr="00372F88">
        <w:rPr>
          <w:rFonts w:ascii="Courier New" w:hAnsi="Courier New" w:cs="Courier New"/>
          <w:color w:val="8000FF"/>
          <w:kern w:val="0"/>
          <w:sz w:val="20"/>
          <w:szCs w:val="20"/>
        </w:rPr>
        <w:t>float</w:t>
      </w:r>
      <w:proofErr w:type="gramEnd"/>
      <w:r w:rsidRPr="00372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 </w:t>
      </w:r>
      <w:r w:rsidRPr="00372F88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72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72F88">
        <w:rPr>
          <w:rFonts w:ascii="Courier New" w:hAnsi="Courier New" w:cs="Courier New"/>
          <w:color w:val="FF8000"/>
          <w:kern w:val="0"/>
          <w:sz w:val="20"/>
          <w:szCs w:val="20"/>
        </w:rPr>
        <w:t>2e10a</w:t>
      </w:r>
      <w:r w:rsidRPr="00372F88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72F88" w:rsidRPr="00372F88" w:rsidRDefault="00372F88" w:rsidP="00372F88">
      <w:pPr>
        <w:widowControl/>
        <w:shd w:val="clear" w:color="auto" w:fill="FFFFFF"/>
        <w:ind w:left="420" w:firstLine="420"/>
        <w:jc w:val="left"/>
        <w:rPr>
          <w:rFonts w:ascii="宋体" w:hAnsi="宋体" w:cs="宋体"/>
          <w:kern w:val="0"/>
          <w:sz w:val="24"/>
        </w:rPr>
      </w:pPr>
      <w:proofErr w:type="gramStart"/>
      <w:r w:rsidRPr="00372F88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372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2Bubble_Sort</w:t>
      </w:r>
      <w:r w:rsidRPr="00372F88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372F88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372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72F88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372F88"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  <w:r w:rsidRPr="00372F88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72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72F88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372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372F88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72F88" w:rsidRPr="00372F88" w:rsidRDefault="00372F88" w:rsidP="00372F88">
      <w:pPr>
        <w:widowControl/>
        <w:shd w:val="clear" w:color="auto" w:fill="FFFFFF"/>
        <w:ind w:left="62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第二个是杨辉三角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其中存在错误如下</w:t>
      </w:r>
      <w:r>
        <w:rPr>
          <w:rFonts w:ascii="宋体" w:hAnsi="宋体" w:cs="宋体" w:hint="eastAsia"/>
          <w:kern w:val="0"/>
          <w:sz w:val="24"/>
        </w:rPr>
        <w:t>：</w:t>
      </w:r>
    </w:p>
    <w:p w:rsidR="00372F88" w:rsidRDefault="00372F88" w:rsidP="00372F88">
      <w:pPr>
        <w:widowControl/>
        <w:shd w:val="clear" w:color="auto" w:fill="FFFFFF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372F88">
        <w:rPr>
          <w:rFonts w:ascii="Courier New" w:hAnsi="Courier New" w:cs="Courier New"/>
          <w:color w:val="FF8000"/>
          <w:kern w:val="0"/>
          <w:sz w:val="20"/>
          <w:szCs w:val="20"/>
        </w:rPr>
        <w:t>3main</w:t>
      </w:r>
      <w:r w:rsidRPr="00372F88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  <w:r w:rsidRPr="00372F8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72F88" w:rsidRPr="00372F88" w:rsidRDefault="00372F88" w:rsidP="00372F88">
      <w:pPr>
        <w:widowControl/>
        <w:shd w:val="clear" w:color="auto" w:fill="FFFFFF"/>
        <w:ind w:left="62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分别进行测试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并对测试结果进行测评</w:t>
      </w:r>
      <w:r>
        <w:rPr>
          <w:rFonts w:ascii="宋体" w:hAnsi="宋体" w:cs="宋体" w:hint="eastAsia"/>
          <w:kern w:val="0"/>
          <w:sz w:val="24"/>
        </w:rPr>
        <w:t>。</w:t>
      </w:r>
    </w:p>
    <w:p w:rsidR="00372F88" w:rsidRDefault="00627AFE" w:rsidP="00372F88">
      <w:pPr>
        <w:pStyle w:val="2"/>
        <w:numPr>
          <w:ilvl w:val="0"/>
          <w:numId w:val="0"/>
        </w:numPr>
      </w:pPr>
      <w:bookmarkStart w:id="13" w:name="_Toc483338086"/>
      <w:r>
        <w:rPr>
          <w:noProof/>
        </w:rPr>
        <w:lastRenderedPageBreak/>
        <w:pict>
          <v:shape id="_x0000_s1026" type="#_x0000_t75" style="position:absolute;margin-left:35.9pt;margin-top:56.3pt;width:381pt;height:174.3pt;z-index:251659264;mso-position-horizontal-relative:text;mso-position-vertical-relative:text">
            <v:imagedata r:id="rId14" o:title="冒泡排序结果" cropbottom="26181f" cropright="10416f"/>
            <w10:wrap type="topAndBottom"/>
          </v:shape>
        </w:pict>
      </w:r>
      <w:r w:rsidR="00372F88">
        <w:rPr>
          <w:rFonts w:hint="eastAsia"/>
        </w:rPr>
        <w:t>3.</w:t>
      </w:r>
      <w:r w:rsidR="00372F88">
        <w:t>2</w:t>
      </w:r>
      <w:r w:rsidR="00372F88">
        <w:rPr>
          <w:rFonts w:hint="eastAsia"/>
        </w:rPr>
        <w:t>测试</w:t>
      </w:r>
      <w:r w:rsidR="00372F88">
        <w:t>结果</w:t>
      </w:r>
      <w:bookmarkEnd w:id="13"/>
    </w:p>
    <w:p w:rsidR="00372F88" w:rsidRDefault="00A24D4C" w:rsidP="00A24D4C">
      <w:pPr>
        <w:spacing w:line="400" w:lineRule="exact"/>
        <w:ind w:firstLine="482"/>
        <w:jc w:val="center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31AD2F06" wp14:editId="5BF1C275">
            <wp:simplePos x="0" y="0"/>
            <wp:positionH relativeFrom="margin">
              <wp:align>center</wp:align>
            </wp:positionH>
            <wp:positionV relativeFrom="paragraph">
              <wp:posOffset>2832460</wp:posOffset>
            </wp:positionV>
            <wp:extent cx="4965700" cy="2317115"/>
            <wp:effectExtent l="0" t="0" r="6350" b="698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杨辉三角结果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84" b="37161"/>
                    <a:stretch/>
                  </pic:blipFill>
                  <pic:spPr bwMode="auto">
                    <a:xfrm>
                      <a:off x="0" y="0"/>
                      <a:ext cx="4965700" cy="2317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F88">
        <w:rPr>
          <w:rFonts w:hint="eastAsia"/>
          <w:sz w:val="24"/>
        </w:rPr>
        <w:t>图</w:t>
      </w:r>
      <w:r w:rsidR="00372F88">
        <w:rPr>
          <w:rFonts w:hint="eastAsia"/>
          <w:sz w:val="24"/>
        </w:rPr>
        <w:t xml:space="preserve">3-1 </w:t>
      </w:r>
      <w:r w:rsidR="00372F88">
        <w:rPr>
          <w:rFonts w:hint="eastAsia"/>
          <w:sz w:val="24"/>
        </w:rPr>
        <w:t>冒泡排序结果</w:t>
      </w:r>
    </w:p>
    <w:p w:rsidR="00372F88" w:rsidRPr="00372F88" w:rsidRDefault="00372F88" w:rsidP="00372F88">
      <w:pPr>
        <w:spacing w:line="400" w:lineRule="exact"/>
        <w:ind w:firstLine="482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3-2 </w:t>
      </w:r>
      <w:r>
        <w:rPr>
          <w:rFonts w:hint="eastAsia"/>
          <w:sz w:val="24"/>
        </w:rPr>
        <w:t>杨辉三角结果</w:t>
      </w:r>
    </w:p>
    <w:p w:rsidR="00372F88" w:rsidRDefault="00756565" w:rsidP="00372F88">
      <w:pPr>
        <w:pStyle w:val="2"/>
        <w:numPr>
          <w:ilvl w:val="0"/>
          <w:numId w:val="0"/>
        </w:numPr>
      </w:pPr>
      <w:bookmarkStart w:id="14" w:name="_Toc483338087"/>
      <w:r>
        <w:rPr>
          <w:rFonts w:hint="eastAsia"/>
        </w:rPr>
        <w:t>3.3</w:t>
      </w:r>
      <w:r>
        <w:tab/>
      </w:r>
      <w:r>
        <w:rPr>
          <w:rFonts w:hint="eastAsia"/>
        </w:rPr>
        <w:t>结果分析</w:t>
      </w:r>
      <w:bookmarkEnd w:id="14"/>
    </w:p>
    <w:p w:rsidR="00372F88" w:rsidRDefault="00372F88" w:rsidP="00756565">
      <w:pPr>
        <w:spacing w:line="400" w:lineRule="exact"/>
        <w:ind w:firstLine="482"/>
        <w:rPr>
          <w:sz w:val="24"/>
        </w:rPr>
      </w:pPr>
      <w:r>
        <w:rPr>
          <w:rFonts w:hint="eastAsia"/>
          <w:sz w:val="24"/>
        </w:rPr>
        <w:t>采用两个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代码分别进行测试，第一是冒泡排序，其中存在错误如下：</w:t>
      </w:r>
    </w:p>
    <w:p w:rsidR="00756565" w:rsidRPr="00372F88" w:rsidRDefault="00756565" w:rsidP="00756565">
      <w:pPr>
        <w:spacing w:line="400" w:lineRule="exact"/>
        <w:ind w:firstLine="482"/>
        <w:rPr>
          <w:sz w:val="24"/>
        </w:rPr>
      </w:pPr>
      <w:r>
        <w:rPr>
          <w:sz w:val="24"/>
        </w:rPr>
        <w:t>根据上图可以看出</w:t>
      </w:r>
      <w:r>
        <w:rPr>
          <w:rFonts w:hint="eastAsia"/>
          <w:sz w:val="24"/>
        </w:rPr>
        <w:t>，</w:t>
      </w:r>
      <w:r>
        <w:rPr>
          <w:sz w:val="24"/>
        </w:rPr>
        <w:t>程序正确的识别出了源程序中的词法错误</w:t>
      </w:r>
      <w:r>
        <w:rPr>
          <w:rFonts w:hint="eastAsia"/>
          <w:sz w:val="24"/>
        </w:rPr>
        <w:t>，</w:t>
      </w:r>
      <w:r>
        <w:rPr>
          <w:sz w:val="24"/>
        </w:rPr>
        <w:t>并提示出来</w:t>
      </w:r>
      <w:r>
        <w:rPr>
          <w:rFonts w:hint="eastAsia"/>
          <w:sz w:val="24"/>
        </w:rPr>
        <w:t>。</w:t>
      </w:r>
      <w:r>
        <w:rPr>
          <w:sz w:val="24"/>
        </w:rPr>
        <w:t>同时</w:t>
      </w:r>
      <w:r>
        <w:rPr>
          <w:rFonts w:hint="eastAsia"/>
          <w:sz w:val="24"/>
        </w:rPr>
        <w:t>，</w:t>
      </w:r>
      <w:r>
        <w:rPr>
          <w:sz w:val="24"/>
        </w:rPr>
        <w:t>对于分析结果四元组的形式进行展示</w:t>
      </w:r>
      <w:r>
        <w:rPr>
          <w:rFonts w:hint="eastAsia"/>
          <w:sz w:val="24"/>
        </w:rPr>
        <w:t>。</w:t>
      </w:r>
    </w:p>
    <w:p w:rsidR="00372F88" w:rsidRPr="00372F88" w:rsidRDefault="00372F88" w:rsidP="002B401F">
      <w:pPr>
        <w:spacing w:line="400" w:lineRule="exact"/>
        <w:ind w:firstLine="482"/>
        <w:rPr>
          <w:sz w:val="24"/>
        </w:rPr>
      </w:pPr>
    </w:p>
    <w:p w:rsidR="00372F88" w:rsidRDefault="00372F88" w:rsidP="002B401F">
      <w:pPr>
        <w:spacing w:line="400" w:lineRule="exact"/>
        <w:ind w:firstLine="482"/>
        <w:rPr>
          <w:sz w:val="24"/>
        </w:rPr>
        <w:sectPr w:rsidR="00372F88" w:rsidSect="00E22073">
          <w:pgSz w:w="11907" w:h="16839" w:code="9"/>
          <w:pgMar w:top="1701" w:right="1418" w:bottom="1418" w:left="1418" w:header="851" w:footer="992" w:gutter="0"/>
          <w:cols w:space="425"/>
          <w:docGrid w:type="lines" w:linePitch="312"/>
        </w:sectPr>
      </w:pPr>
    </w:p>
    <w:p w:rsidR="00756565" w:rsidRDefault="00756565" w:rsidP="00756565">
      <w:pPr>
        <w:spacing w:line="400" w:lineRule="exact"/>
        <w:rPr>
          <w:sz w:val="24"/>
        </w:rPr>
      </w:pPr>
    </w:p>
    <w:p w:rsidR="00C95236" w:rsidRPr="006D5EC2" w:rsidRDefault="00C95236" w:rsidP="006D5EC2">
      <w:pPr>
        <w:pStyle w:val="a7"/>
        <w:spacing w:after="480"/>
        <w:outlineLvl w:val="0"/>
        <w:rPr>
          <w:sz w:val="36"/>
          <w:szCs w:val="36"/>
        </w:rPr>
      </w:pPr>
      <w:bookmarkStart w:id="15" w:name="_Toc145592726"/>
      <w:bookmarkStart w:id="16" w:name="_Toc483338088"/>
      <w:r w:rsidRPr="006D5EC2">
        <w:rPr>
          <w:rFonts w:hint="eastAsia"/>
          <w:sz w:val="36"/>
          <w:szCs w:val="36"/>
        </w:rPr>
        <w:t>附</w:t>
      </w:r>
      <w:r w:rsidR="007F2B18">
        <w:rPr>
          <w:rFonts w:hint="eastAsia"/>
          <w:sz w:val="36"/>
          <w:szCs w:val="36"/>
        </w:rPr>
        <w:t xml:space="preserve">    </w:t>
      </w:r>
      <w:r w:rsidRPr="006D5EC2">
        <w:rPr>
          <w:rFonts w:hint="eastAsia"/>
          <w:sz w:val="36"/>
          <w:szCs w:val="36"/>
        </w:rPr>
        <w:t>录</w:t>
      </w:r>
      <w:bookmarkEnd w:id="15"/>
      <w:bookmarkEnd w:id="16"/>
    </w:p>
    <w:p w:rsidR="00C95236" w:rsidRDefault="00A311EE" w:rsidP="00A311EE">
      <w:pPr>
        <w:pStyle w:val="a7"/>
        <w:jc w:val="left"/>
      </w:pPr>
      <w:r>
        <w:rPr>
          <w:rFonts w:hint="eastAsia"/>
        </w:rPr>
        <w:t>附录</w:t>
      </w:r>
      <w:r w:rsidR="00055B98">
        <w:rPr>
          <w:rFonts w:hint="eastAsia"/>
        </w:rPr>
        <w:t>A</w:t>
      </w:r>
      <w:r w:rsidR="008733A7">
        <w:rPr>
          <w:rFonts w:hint="eastAsia"/>
        </w:rPr>
        <w:t xml:space="preserve"> </w:t>
      </w:r>
      <w:r w:rsidR="008733A7">
        <w:rPr>
          <w:rFonts w:hint="eastAsia"/>
        </w:rPr>
        <w:t>程序代码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#!/</w:t>
      </w:r>
      <w:proofErr w:type="spellStart"/>
      <w:proofErr w:type="gramEnd"/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usr</w:t>
      </w:r>
      <w:proofErr w:type="spellEnd"/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/bin/python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</w:rPr>
      </w:pP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# -*- coding: utf-8 -*-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import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tkinter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filedialog</w:t>
      </w:r>
      <w:proofErr w:type="spell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tkinter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KEYWORD_LIST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'if'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'else'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'while'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'break'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'continue'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'for'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'double'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proofErr w:type="spell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int</w:t>
      </w:r>
      <w:proofErr w:type="spell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'float'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'long'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'short'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proofErr w:type="spell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bool'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'switch</w:t>
      </w:r>
      <w:proofErr w:type="spell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'case'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'return'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proofErr w:type="spell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void'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'include</w:t>
      </w:r>
      <w:proofErr w:type="spell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SEPARATOR_LIST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'{'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'}'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'['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']'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'('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')'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'~'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','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';'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'.'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'?'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':'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 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'#'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OPERATOR_LIST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'+'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'++'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'-'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'--'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'+='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'-='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'*'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'*='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'%'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'%='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'-&gt;'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'|'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'||'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'|='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'/'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'/='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'&gt;'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'&lt;'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'&gt;='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'&lt;='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'='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'=='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'!='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'!'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'&amp;'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'**'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CATEGORY_DICT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# KEYWORD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include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256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far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257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near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258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pascal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259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register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260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asm</w:t>
      </w:r>
      <w:proofErr w:type="spellEnd"/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261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cdecl</w:t>
      </w:r>
      <w:proofErr w:type="spellEnd"/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262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huge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263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auto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264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double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265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int</w:t>
      </w:r>
      <w:proofErr w:type="spellEnd"/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266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struct</w:t>
      </w:r>
      <w:proofErr w:type="spellEnd"/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267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break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268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else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269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long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270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switch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271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case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272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enum</w:t>
      </w:r>
      <w:proofErr w:type="spellEnd"/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273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register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274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typedef</w:t>
      </w:r>
      <w:proofErr w:type="spellEnd"/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275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char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276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extern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277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return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278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union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279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const</w:t>
      </w:r>
      <w:proofErr w:type="spellEnd"/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280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float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281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short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282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unsigned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283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continue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284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for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285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signed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286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void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287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default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288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goto</w:t>
      </w:r>
      <w:proofErr w:type="spellEnd"/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289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sizeof</w:t>
      </w:r>
      <w:proofErr w:type="spellEnd"/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290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volatile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291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do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292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293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while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294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static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295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interrupt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296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sizeof</w:t>
      </w:r>
      <w:proofErr w:type="spellEnd"/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297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"NULL"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298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# SEPARATOR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"{"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299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"}"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300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"["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301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"]"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302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"("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303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")"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304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"~"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305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","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306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";"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307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"."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308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"#"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309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"?"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310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":"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311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# OPERATOR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"&lt;&lt;"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312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"&gt;&gt;"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313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"&lt;"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314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"&lt;="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315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"&gt;"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316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"&gt;="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317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"="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318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"=="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319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"|"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320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"||"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321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"|="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322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"^"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323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"^="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324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"&amp;"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325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"&amp;&amp;"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326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"&amp;="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327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"%"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328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"%="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329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"+"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330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"++"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331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"+="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332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"-"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333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"--"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334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"-="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335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"-&gt;"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336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"/"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337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"/="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338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"*"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339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"*="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340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"!"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341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"!=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342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sizeof</w:t>
      </w:r>
      <w:proofErr w:type="spellEnd"/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343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"&lt;&lt;="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344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"&gt;&gt;="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345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inum</w:t>
      </w:r>
      <w:proofErr w:type="spellEnd"/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346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"int16"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347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"int8"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348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char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350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string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351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bool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352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proofErr w:type="gram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fnum</w:t>
      </w:r>
      <w:proofErr w:type="spellEnd"/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353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"IDN"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354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'**'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355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current_row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current_line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out_line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errorTest</w:t>
      </w:r>
      <w:proofErr w:type="spell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读取一个字符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FF00FF"/>
          <w:kern w:val="0"/>
          <w:sz w:val="20"/>
          <w:szCs w:val="20"/>
        </w:rPr>
        <w:t>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current_row</w:t>
      </w:r>
      <w:proofErr w:type="spell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current_line</w:t>
      </w:r>
      <w:proofErr w:type="spell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current_row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current_row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current_line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])):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current_line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current_row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current_line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'FINISH'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current_line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current_row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退格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FF00FF"/>
          <w:kern w:val="0"/>
          <w:sz w:val="20"/>
          <w:szCs w:val="20"/>
        </w:rPr>
        <w:t>ungetchar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current_row</w:t>
      </w:r>
      <w:proofErr w:type="spell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current_line</w:t>
      </w:r>
      <w:proofErr w:type="spell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current_row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current_row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current_row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current_line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current_line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current_row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current_row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current_line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current_row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错误报告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FF"/>
          <w:kern w:val="0"/>
          <w:sz w:val="20"/>
          <w:szCs w:val="20"/>
        </w:rPr>
        <w:t>error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line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out_line</w:t>
      </w:r>
      <w:proofErr w:type="spell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errorTest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line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is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line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current_line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is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row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current_row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errorTest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insert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out_line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'.end'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 line 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line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': position '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row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4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'\t\t\</w:t>
      </w:r>
      <w:proofErr w:type="spell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tError</w:t>
      </w:r>
      <w:proofErr w:type="spell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: '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errorTest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insert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out_line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'.end'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"\n"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out_line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out_line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扫描器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FF"/>
          <w:kern w:val="0"/>
          <w:sz w:val="20"/>
          <w:szCs w:val="20"/>
        </w:rPr>
        <w:t>scanner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current_line</w:t>
      </w:r>
      <w:proofErr w:type="spell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current_row</w:t>
      </w:r>
      <w:proofErr w:type="spell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'FINISH'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'FINISH'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strip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数字</w:t>
      </w: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isdigit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int_value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isdigit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int_value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int_value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10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OPERATOR_LIST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SEPARATOR_LIST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'e'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line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current_line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row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current_row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ungetchar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error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proofErr w:type="spell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illigal</w:t>
      </w:r>
      <w:proofErr w:type="spell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identifier'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line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'FINISH'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None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'.'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'e'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ungetchar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'INUM'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int_value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CATEGORY_DICT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proofErr w:type="spell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inum</w:t>
      </w:r>
      <w:proofErr w:type="spell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'e'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power_value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int_value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'e'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'+'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'-'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power_value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isdigit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power_value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OPERATOR_LIST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SEPARATOR_LIST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line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current_line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row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current_row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ungetchar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error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proofErr w:type="spell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illigal</w:t>
      </w:r>
      <w:proofErr w:type="spell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const</w:t>
      </w:r>
      <w:proofErr w:type="spell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int</w:t>
      </w:r>
      <w:proofErr w:type="spell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value in power'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line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'FINISH'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None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ungetchar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'INUM'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power_value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CATEGORY_DICT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proofErr w:type="spell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inum</w:t>
      </w:r>
      <w:proofErr w:type="spell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'.'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float_value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int_value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'.'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isdigit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float_value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OPERATOR_LIST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SEPARATOR_LIST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'.'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line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current_line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row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current_row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ungetchar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error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proofErr w:type="spell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illigal</w:t>
      </w:r>
      <w:proofErr w:type="spell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const</w:t>
      </w:r>
      <w:proofErr w:type="spell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float value'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line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'FINISH'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None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ungetchar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'FNUM'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float_value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CATEGORY_DICT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proofErr w:type="spell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fnum</w:t>
      </w:r>
      <w:proofErr w:type="spell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标识符</w:t>
      </w: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isalpha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'_'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''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isalpha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isdigit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'_'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 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'FINISH'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break</w:t>
      </w:r>
      <w:proofErr w:type="gram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ungetchar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KEYWORD_LIST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"KEYWORD"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CATEGORY_DICT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'IDN'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CATEGORY_DICT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'IDN'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注释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'\"'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str_literal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''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line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current_line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row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current_row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'\"'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str_literal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'FINISH'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error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'missing terminating \"'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line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current_line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line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current_row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'FINISH'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'STRING_LITERAL'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str_literal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CATEGORY_DICT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'string'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'/'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next_char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line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current_line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row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current_row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next_char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'*'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comment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''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next_char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next_char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'FINISH'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error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proofErr w:type="spell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unteminated</w:t>
      </w:r>
      <w:proofErr w:type="spell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/* comment'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line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'FINISH'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next_char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'*'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end_char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end_char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'/'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None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end_char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'FINISH'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error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</w:t>
      </w:r>
      <w:proofErr w:type="spell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unteminated</w:t>
      </w:r>
      <w:proofErr w:type="spell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/* comment'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line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'FINISH'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comment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next_char</w:t>
      </w:r>
      <w:proofErr w:type="spell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next_char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#/=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ungetchar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op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OPERATOR_LIST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op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# /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ungetchar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'OP'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CATEGORY_DICT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op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SEPARATOR_LIST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'SEP'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CATEGORY_DICT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OPERATOR_LIST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op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OPERATOR_LIST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op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ungetchar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'OP'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CATEGORY_DICT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op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error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'unknown character: '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current_char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FF00FF"/>
          <w:kern w:val="0"/>
          <w:sz w:val="20"/>
          <w:szCs w:val="20"/>
        </w:rPr>
        <w:t>fileloader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code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delete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1.0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filename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filedialog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askopenfilename</w:t>
      </w:r>
      <w:proofErr w:type="spellEnd"/>
      <w:proofErr w:type="gram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initialdir</w:t>
      </w:r>
      <w:proofErr w:type="spellEnd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"/"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title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"Select file"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filetypes</w:t>
      </w:r>
      <w:proofErr w:type="spellEnd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"c files"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"*.c"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"all files"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"*.*"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fin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open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filename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"r"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input_file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fin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read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input_line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file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split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"\n"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out_line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each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input_line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code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insert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out_line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'.end'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out_line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   "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each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code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insert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out_line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'.end'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"\n"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out_line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out_line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fin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close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　词法分析</w:t>
      </w: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FF00FF"/>
          <w:kern w:val="0"/>
          <w:sz w:val="20"/>
          <w:szCs w:val="20"/>
        </w:rPr>
        <w:t>lexer_analysis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current_row</w:t>
      </w:r>
      <w:proofErr w:type="spell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current_line</w:t>
      </w:r>
      <w:proofErr w:type="spell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out_line</w:t>
      </w:r>
      <w:proofErr w:type="spell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current_row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current_line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analysis_result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scanner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is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analysis_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"\t\t"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"\t\t"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]))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'FINISH'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analysis_result</w:t>
      </w:r>
      <w:proofErr w:type="spell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analysis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_result</w:t>
      </w:r>
      <w:proofErr w:type="spell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　按键触发函数</w:t>
      </w: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FF00FF"/>
          <w:kern w:val="0"/>
          <w:sz w:val="20"/>
          <w:szCs w:val="20"/>
        </w:rPr>
        <w:t>lexer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out_line</w:t>
      </w:r>
      <w:proofErr w:type="spell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analysis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delete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1.0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input_raw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code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get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1.0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raw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split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"\n"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temp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range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]=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3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:]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#remove the line number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]!=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temp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append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input_str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out_line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lexer_analysis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temp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each 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analysis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insert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out_line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'.end'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out_line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 \t\t 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each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analysis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insert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out_line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'.end'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"\n"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out_line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out_line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界面展示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FF00FF"/>
          <w:kern w:val="0"/>
          <w:sz w:val="20"/>
          <w:szCs w:val="20"/>
        </w:rPr>
        <w:t>pre_interface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root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code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analysis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global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errorTest</w:t>
      </w:r>
      <w:proofErr w:type="spell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Tk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menubar</w:t>
      </w:r>
      <w:proofErr w:type="spellEnd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Menu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filemenu</w:t>
      </w:r>
      <w:proofErr w:type="spellEnd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Menu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menubar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tearoff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filemenu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add_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command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label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"Open"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command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fileloader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font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26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filemenu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add_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command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label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"Save"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font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26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filemenu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add_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command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label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"Exit"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command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quit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font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26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menubar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add_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cascade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label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"File"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menu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filemenu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font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26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lexmenu</w:t>
      </w:r>
      <w:proofErr w:type="spellEnd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Menu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menubar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tearoff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lexmenu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add_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command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label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lex</w:t>
      </w:r>
      <w:proofErr w:type="spell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command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lexer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font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26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menubar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add_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cascade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label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"LEX"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menu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lexmenu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font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26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command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quit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windowsmenu</w:t>
      </w:r>
      <w:proofErr w:type="spellEnd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Menu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menubar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tearoff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windowsmenu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add_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command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label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fullscreen</w:t>
      </w:r>
      <w:proofErr w:type="spell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command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toggle_fullscreen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font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26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menubar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add_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cascade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label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"windows"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menu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windowsmenu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font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26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helpmenu</w:t>
      </w:r>
      <w:proofErr w:type="spellEnd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Menu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menubar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tearoff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helpmenu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add_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command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label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"Help </w:t>
      </w:r>
      <w:proofErr w:type="spell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Index"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font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26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menubar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add_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cascade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label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"Help"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menu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helpmenu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font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26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config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menu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menubar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code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Text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font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26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analysis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Text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font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26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errorTest</w:t>
      </w:r>
      <w:proofErr w:type="spellEnd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Text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width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10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font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FF0000"/>
          <w:kern w:val="0"/>
          <w:sz w:val="20"/>
          <w:szCs w:val="20"/>
        </w:rPr>
        <w:t>26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foreground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"red"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title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"LEXER"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errorTest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pack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fill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side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BOTTOM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expand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YES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code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pack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side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LEFT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fill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Y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expand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YES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analysis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pack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side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RIGHT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fill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Y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expand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YES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bind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"&lt;F11&gt;"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toggle_fullscreen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mainloop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FF00FF"/>
          <w:kern w:val="0"/>
          <w:sz w:val="20"/>
          <w:szCs w:val="20"/>
        </w:rPr>
        <w:t>toggle_fullscreen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event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756565">
        <w:rPr>
          <w:rFonts w:ascii="Courier New" w:hAnsi="Courier New" w:cs="Courier New"/>
          <w:color w:val="008000"/>
          <w:kern w:val="0"/>
          <w:sz w:val="20"/>
          <w:szCs w:val="20"/>
        </w:rPr>
        <w:t>增加全屏属性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state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"zoomed"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proofErr w:type="spellEnd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00FF"/>
          <w:kern w:val="0"/>
          <w:sz w:val="20"/>
          <w:szCs w:val="20"/>
        </w:rPr>
        <w:t>main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pre_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interface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__name__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'__main__'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main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756565" w:rsidRDefault="00756565" w:rsidP="00756565">
      <w:pPr>
        <w:pStyle w:val="a7"/>
        <w:jc w:val="left"/>
      </w:pPr>
      <w:r>
        <w:rPr>
          <w:rFonts w:hint="eastAsia"/>
        </w:rPr>
        <w:t>附录</w:t>
      </w:r>
      <w:r>
        <w:rPr>
          <w:rFonts w:hint="eastAsia"/>
        </w:rPr>
        <w:t xml:space="preserve">B </w:t>
      </w:r>
      <w:r>
        <w:rPr>
          <w:rFonts w:hint="eastAsia"/>
        </w:rPr>
        <w:t>测试代码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8080"/>
          <w:kern w:val="0"/>
          <w:sz w:val="20"/>
          <w:szCs w:val="20"/>
        </w:rPr>
        <w:t>/****************</w:t>
      </w:r>
      <w:proofErr w:type="spellStart"/>
      <w:r w:rsidRPr="00756565">
        <w:rPr>
          <w:rFonts w:ascii="Courier New" w:hAnsi="Courier New" w:cs="Courier New"/>
          <w:color w:val="008080"/>
          <w:kern w:val="0"/>
          <w:sz w:val="20"/>
          <w:szCs w:val="20"/>
        </w:rPr>
        <w:t>ðŝŅв</w:t>
      </w:r>
      <w:proofErr w:type="spellEnd"/>
      <w:r w:rsidRPr="00756565">
        <w:rPr>
          <w:rFonts w:ascii="Courier New" w:hAnsi="Courier New" w:cs="Courier New"/>
          <w:color w:val="008080"/>
          <w:kern w:val="0"/>
          <w:sz w:val="20"/>
          <w:szCs w:val="20"/>
        </w:rPr>
        <w:t>**********************/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804000"/>
          <w:kern w:val="0"/>
          <w:sz w:val="20"/>
          <w:szCs w:val="20"/>
        </w:rPr>
        <w:t>#include&lt;</w:t>
      </w:r>
      <w:proofErr w:type="spellStart"/>
      <w:r w:rsidRPr="00756565">
        <w:rPr>
          <w:rFonts w:ascii="Courier New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756565">
        <w:rPr>
          <w:rFonts w:ascii="Courier New" w:hAnsi="Courier New" w:cs="Courier New"/>
          <w:color w:val="804000"/>
          <w:kern w:val="0"/>
          <w:sz w:val="20"/>
          <w:szCs w:val="20"/>
        </w:rPr>
        <w:t xml:space="preserve">&gt;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main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56565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56565">
        <w:rPr>
          <w:rFonts w:ascii="Courier New" w:hAnsi="Courier New" w:cs="Courier New"/>
          <w:color w:val="FF8000"/>
          <w:kern w:val="0"/>
          <w:sz w:val="20"/>
          <w:szCs w:val="20"/>
        </w:rPr>
        <w:t>8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756565">
        <w:rPr>
          <w:rFonts w:ascii="Courier New" w:hAnsi="Courier New" w:cs="Courier New"/>
          <w:color w:val="FF8000"/>
          <w:kern w:val="0"/>
          <w:sz w:val="20"/>
          <w:szCs w:val="20"/>
        </w:rPr>
        <w:t>87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8000"/>
          <w:kern w:val="0"/>
          <w:sz w:val="20"/>
          <w:szCs w:val="20"/>
        </w:rPr>
        <w:t>12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8000"/>
          <w:kern w:val="0"/>
          <w:sz w:val="20"/>
          <w:szCs w:val="20"/>
        </w:rPr>
        <w:t>56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8000"/>
          <w:kern w:val="0"/>
          <w:sz w:val="20"/>
          <w:szCs w:val="20"/>
        </w:rPr>
        <w:t>45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8000"/>
          <w:kern w:val="0"/>
          <w:sz w:val="20"/>
          <w:szCs w:val="20"/>
        </w:rPr>
        <w:t>78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Bubble_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Sort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color w:val="8000FF"/>
          <w:kern w:val="0"/>
          <w:sz w:val="20"/>
          <w:szCs w:val="20"/>
        </w:rPr>
        <w:t>float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8000"/>
          <w:kern w:val="0"/>
          <w:sz w:val="20"/>
          <w:szCs w:val="20"/>
        </w:rPr>
        <w:t>2e10a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756565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2Bubble_Sort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56565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56565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756565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Print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8080"/>
          <w:kern w:val="0"/>
          <w:sz w:val="20"/>
          <w:szCs w:val="20"/>
        </w:rPr>
        <w:t>/******************</w:t>
      </w:r>
      <w:r w:rsidRPr="00756565">
        <w:rPr>
          <w:rFonts w:ascii="Courier New" w:hAnsi="Courier New" w:cs="Courier New"/>
          <w:color w:val="008080"/>
          <w:kern w:val="0"/>
          <w:sz w:val="20"/>
          <w:szCs w:val="20"/>
        </w:rPr>
        <w:t>杨辉三角</w:t>
      </w:r>
      <w:r w:rsidRPr="00756565">
        <w:rPr>
          <w:rFonts w:ascii="Courier New" w:hAnsi="Courier New" w:cs="Courier New"/>
          <w:color w:val="008080"/>
          <w:kern w:val="0"/>
          <w:sz w:val="20"/>
          <w:szCs w:val="20"/>
        </w:rPr>
        <w:t>******************/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804000"/>
          <w:kern w:val="0"/>
          <w:sz w:val="20"/>
          <w:szCs w:val="20"/>
        </w:rPr>
        <w:t>#include&lt;</w:t>
      </w:r>
      <w:proofErr w:type="spellStart"/>
      <w:r w:rsidRPr="00756565">
        <w:rPr>
          <w:rFonts w:ascii="Courier New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756565">
        <w:rPr>
          <w:rFonts w:ascii="Courier New" w:hAnsi="Courier New" w:cs="Courier New"/>
          <w:color w:val="804000"/>
          <w:kern w:val="0"/>
          <w:sz w:val="20"/>
          <w:szCs w:val="20"/>
        </w:rPr>
        <w:t>&gt;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756565">
        <w:rPr>
          <w:rFonts w:ascii="Courier New" w:hAnsi="Courier New" w:cs="Courier New"/>
          <w:color w:val="FF8000"/>
          <w:kern w:val="0"/>
          <w:sz w:val="20"/>
          <w:szCs w:val="20"/>
        </w:rPr>
        <w:t>3main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56565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56565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56565">
        <w:rPr>
          <w:rFonts w:ascii="Courier New" w:hAnsi="Courier New" w:cs="Courier New"/>
          <w:color w:val="FF8000"/>
          <w:kern w:val="0"/>
          <w:sz w:val="20"/>
          <w:szCs w:val="20"/>
        </w:rPr>
        <w:t>17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756565">
        <w:rPr>
          <w:rFonts w:ascii="Courier New" w:hAnsi="Courier New" w:cs="Courier New"/>
          <w:color w:val="FF8000"/>
          <w:kern w:val="0"/>
          <w:sz w:val="20"/>
          <w:szCs w:val="20"/>
        </w:rPr>
        <w:t>17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756565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5656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56565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56565">
        <w:rPr>
          <w:rFonts w:ascii="Courier New" w:hAnsi="Courier New" w:cs="Courier New"/>
          <w:color w:val="FF8000"/>
          <w:kern w:val="0"/>
          <w:sz w:val="20"/>
          <w:szCs w:val="20"/>
        </w:rPr>
        <w:t>16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请输入杨辉三角形的行数</w:t>
      </w:r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:"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"%</w:t>
      </w:r>
      <w:proofErr w:type="spellStart"/>
      <w:r w:rsidRPr="00756565">
        <w:rPr>
          <w:rFonts w:ascii="Courier New" w:hAnsi="Courier New" w:cs="Courier New"/>
          <w:color w:val="808080"/>
          <w:kern w:val="0"/>
          <w:sz w:val="20"/>
          <w:szCs w:val="20"/>
        </w:rPr>
        <w:t>d"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56565" w:rsidRPr="00756565" w:rsidRDefault="00756565" w:rsidP="00756565">
      <w:pPr>
        <w:widowControl/>
        <w:shd w:val="clear" w:color="auto" w:fill="FFFFFF"/>
        <w:jc w:val="left"/>
        <w:rPr>
          <w:rFonts w:ascii="宋体" w:hAnsi="宋体" w:cs="宋体"/>
          <w:kern w:val="0"/>
          <w:sz w:val="24"/>
        </w:rPr>
      </w:pPr>
      <w:r w:rsidRPr="007565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5656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95236" w:rsidRPr="00756565" w:rsidRDefault="00C95236" w:rsidP="00C95236"/>
    <w:sectPr w:rsidR="00C95236" w:rsidRPr="00756565" w:rsidSect="00E22073">
      <w:pgSz w:w="11907" w:h="16839" w:code="9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AFE" w:rsidRDefault="00627AFE">
      <w:r>
        <w:separator/>
      </w:r>
    </w:p>
  </w:endnote>
  <w:endnote w:type="continuationSeparator" w:id="0">
    <w:p w:rsidR="00627AFE" w:rsidRDefault="00627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5F3" w:rsidRDefault="004E55F3">
    <w:pPr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E55F3" w:rsidRDefault="004E55F3"/>
  <w:p w:rsidR="004E55F3" w:rsidRDefault="004E55F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5F3" w:rsidRDefault="004E55F3">
    <w:pPr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24D4C">
      <w:rPr>
        <w:rStyle w:val="a4"/>
        <w:noProof/>
      </w:rPr>
      <w:t>ii</w:t>
    </w:r>
    <w:r>
      <w:rPr>
        <w:rStyle w:val="a4"/>
      </w:rPr>
      <w:fldChar w:fldCharType="end"/>
    </w:r>
  </w:p>
  <w:p w:rsidR="004E55F3" w:rsidRPr="00977DB3" w:rsidRDefault="004E55F3" w:rsidP="00977DB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AFE" w:rsidRDefault="00627AFE">
      <w:r>
        <w:separator/>
      </w:r>
    </w:p>
  </w:footnote>
  <w:footnote w:type="continuationSeparator" w:id="0">
    <w:p w:rsidR="00627AFE" w:rsidRDefault="00627A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5F3" w:rsidRPr="00752951" w:rsidRDefault="004E55F3" w:rsidP="002C01B3">
    <w:pPr>
      <w:jc w:val="center"/>
    </w:pPr>
    <w:r w:rsidRPr="0075295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292735</wp:posOffset>
              </wp:positionV>
              <wp:extent cx="5760085" cy="0"/>
              <wp:effectExtent l="28575" t="35560" r="31115" b="31115"/>
              <wp:wrapNone/>
              <wp:docPr id="9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14DB75" id="Line 6" o:spid="_x0000_s1026" style="position:absolute;left:0;text-align:lef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05pt" to="453.5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" strokeweight="4.5pt">
              <v:stroke linestyle="thickThin"/>
            </v:line>
          </w:pict>
        </mc:Fallback>
      </mc:AlternateContent>
    </w:r>
    <w:r>
      <w:rPr>
        <w:rFonts w:ascii="华文中宋" w:eastAsia="华文中宋" w:hAnsi="华文中宋" w:hint="eastAsia"/>
        <w:sz w:val="28"/>
        <w:szCs w:val="28"/>
      </w:rPr>
      <w:t>词法分析器                             目录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5F3" w:rsidRPr="00752951" w:rsidRDefault="004E55F3" w:rsidP="002C01B3">
    <w:pPr>
      <w:jc w:val="center"/>
    </w:pPr>
    <w:r w:rsidRPr="0075295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292735</wp:posOffset>
              </wp:positionV>
              <wp:extent cx="5760085" cy="0"/>
              <wp:effectExtent l="28575" t="35560" r="31115" b="31115"/>
              <wp:wrapNone/>
              <wp:docPr id="7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25F726" id="Line 8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05pt" to="453.5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" strokeweight="4.5pt">
              <v:stroke linestyle="thickThin"/>
            </v:line>
          </w:pict>
        </mc:Fallback>
      </mc:AlternateContent>
    </w:r>
    <w:r>
      <w:rPr>
        <w:rFonts w:ascii="华文中宋" w:eastAsia="华文中宋" w:hAnsi="华文中宋" w:hint="eastAsia"/>
        <w:sz w:val="28"/>
        <w:szCs w:val="28"/>
      </w:rPr>
      <w:t>词法分析</w:t>
    </w:r>
    <w:proofErr w:type="gramStart"/>
    <w:r>
      <w:rPr>
        <w:rFonts w:ascii="华文中宋" w:eastAsia="华文中宋" w:hAnsi="华文中宋" w:hint="eastAsia"/>
        <w:sz w:val="28"/>
        <w:szCs w:val="28"/>
      </w:rPr>
      <w:t>器报告</w:t>
    </w:r>
    <w:proofErr w:type="gramEnd"/>
    <w:r>
      <w:rPr>
        <w:rFonts w:ascii="华文中宋" w:eastAsia="华文中宋" w:hAnsi="华文中宋" w:hint="eastAsia"/>
        <w:sz w:val="28"/>
        <w:szCs w:val="28"/>
      </w:rPr>
      <w:t xml:space="preserve">                             </w:t>
    </w:r>
    <w:r w:rsidR="00756565">
      <w:rPr>
        <w:rFonts w:ascii="华文中宋" w:eastAsia="华文中宋" w:hAnsi="华文中宋" w:hint="eastAsia"/>
        <w:sz w:val="28"/>
        <w:szCs w:val="28"/>
      </w:rPr>
      <w:t>附录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77295"/>
    <w:multiLevelType w:val="multilevel"/>
    <w:tmpl w:val="2F320542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4264"/>
        </w:tabs>
        <w:ind w:left="3544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334A5D15"/>
    <w:multiLevelType w:val="hybridMultilevel"/>
    <w:tmpl w:val="002E5B3C"/>
    <w:lvl w:ilvl="0" w:tplc="E8B8A0BE">
      <w:start w:val="1"/>
      <w:numFmt w:val="decimal"/>
      <w:lvlText w:val="%1、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>
    <w:nsid w:val="465905B3"/>
    <w:multiLevelType w:val="hybridMultilevel"/>
    <w:tmpl w:val="1354C6B4"/>
    <w:lvl w:ilvl="0" w:tplc="0FFE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172E2B"/>
    <w:multiLevelType w:val="hybridMultilevel"/>
    <w:tmpl w:val="C53866E8"/>
    <w:lvl w:ilvl="0" w:tplc="7786B972">
      <w:start w:val="1"/>
      <w:numFmt w:val="decimal"/>
      <w:lvlText w:val="%1、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15"/>
    <w:rsid w:val="000127BB"/>
    <w:rsid w:val="00026194"/>
    <w:rsid w:val="000424EE"/>
    <w:rsid w:val="0004399F"/>
    <w:rsid w:val="000527E2"/>
    <w:rsid w:val="00055B98"/>
    <w:rsid w:val="000674F0"/>
    <w:rsid w:val="000770D6"/>
    <w:rsid w:val="00087D9C"/>
    <w:rsid w:val="00092F30"/>
    <w:rsid w:val="000A7C26"/>
    <w:rsid w:val="000B5E87"/>
    <w:rsid w:val="000B716F"/>
    <w:rsid w:val="000C7894"/>
    <w:rsid w:val="000E42BA"/>
    <w:rsid w:val="000E64A9"/>
    <w:rsid w:val="000F17A0"/>
    <w:rsid w:val="000F44B6"/>
    <w:rsid w:val="00104315"/>
    <w:rsid w:val="00124138"/>
    <w:rsid w:val="001327B8"/>
    <w:rsid w:val="0015120B"/>
    <w:rsid w:val="00163438"/>
    <w:rsid w:val="001711B8"/>
    <w:rsid w:val="0017670A"/>
    <w:rsid w:val="0018109C"/>
    <w:rsid w:val="00186044"/>
    <w:rsid w:val="001869F1"/>
    <w:rsid w:val="00196E99"/>
    <w:rsid w:val="001A4268"/>
    <w:rsid w:val="001A43EA"/>
    <w:rsid w:val="001D59D1"/>
    <w:rsid w:val="001E2C47"/>
    <w:rsid w:val="001F6EEA"/>
    <w:rsid w:val="002011A8"/>
    <w:rsid w:val="00214BE4"/>
    <w:rsid w:val="00217297"/>
    <w:rsid w:val="00230757"/>
    <w:rsid w:val="00232C86"/>
    <w:rsid w:val="00233033"/>
    <w:rsid w:val="00234289"/>
    <w:rsid w:val="002429B4"/>
    <w:rsid w:val="00245A42"/>
    <w:rsid w:val="002515A3"/>
    <w:rsid w:val="00255C8A"/>
    <w:rsid w:val="002633D8"/>
    <w:rsid w:val="00285F72"/>
    <w:rsid w:val="0029089B"/>
    <w:rsid w:val="002956E5"/>
    <w:rsid w:val="002A3D2F"/>
    <w:rsid w:val="002B401F"/>
    <w:rsid w:val="002C01B3"/>
    <w:rsid w:val="002D0CF9"/>
    <w:rsid w:val="002D1687"/>
    <w:rsid w:val="002E3AA2"/>
    <w:rsid w:val="002F11AC"/>
    <w:rsid w:val="0032135C"/>
    <w:rsid w:val="0033314F"/>
    <w:rsid w:val="00347238"/>
    <w:rsid w:val="003669DC"/>
    <w:rsid w:val="0037044F"/>
    <w:rsid w:val="00372F88"/>
    <w:rsid w:val="003878C9"/>
    <w:rsid w:val="003A5B32"/>
    <w:rsid w:val="003A6E09"/>
    <w:rsid w:val="003B1C12"/>
    <w:rsid w:val="003B570C"/>
    <w:rsid w:val="003E2BCB"/>
    <w:rsid w:val="003E501F"/>
    <w:rsid w:val="003F7662"/>
    <w:rsid w:val="004022DE"/>
    <w:rsid w:val="00411D98"/>
    <w:rsid w:val="0042293B"/>
    <w:rsid w:val="00443806"/>
    <w:rsid w:val="00450895"/>
    <w:rsid w:val="00453625"/>
    <w:rsid w:val="00466ED3"/>
    <w:rsid w:val="00473195"/>
    <w:rsid w:val="004768E8"/>
    <w:rsid w:val="00477B75"/>
    <w:rsid w:val="0048622F"/>
    <w:rsid w:val="00491A69"/>
    <w:rsid w:val="004B3278"/>
    <w:rsid w:val="004D3D90"/>
    <w:rsid w:val="004D4D01"/>
    <w:rsid w:val="004D7F4F"/>
    <w:rsid w:val="004E55F3"/>
    <w:rsid w:val="00510A23"/>
    <w:rsid w:val="00521307"/>
    <w:rsid w:val="00541A79"/>
    <w:rsid w:val="0056395A"/>
    <w:rsid w:val="00564693"/>
    <w:rsid w:val="00577428"/>
    <w:rsid w:val="00583DEC"/>
    <w:rsid w:val="005D0BE1"/>
    <w:rsid w:val="005E617E"/>
    <w:rsid w:val="005F61D0"/>
    <w:rsid w:val="00604B37"/>
    <w:rsid w:val="00610082"/>
    <w:rsid w:val="006145F9"/>
    <w:rsid w:val="00614B88"/>
    <w:rsid w:val="00615C18"/>
    <w:rsid w:val="00622ACE"/>
    <w:rsid w:val="00627AFE"/>
    <w:rsid w:val="00643F5B"/>
    <w:rsid w:val="00647B4B"/>
    <w:rsid w:val="00650A44"/>
    <w:rsid w:val="00666CFF"/>
    <w:rsid w:val="006726D6"/>
    <w:rsid w:val="00677957"/>
    <w:rsid w:val="00681BB1"/>
    <w:rsid w:val="00685EFC"/>
    <w:rsid w:val="006D32C5"/>
    <w:rsid w:val="006D5EC2"/>
    <w:rsid w:val="006F09C7"/>
    <w:rsid w:val="006F0BAA"/>
    <w:rsid w:val="006F29E7"/>
    <w:rsid w:val="0071570A"/>
    <w:rsid w:val="00717668"/>
    <w:rsid w:val="00717791"/>
    <w:rsid w:val="00730A4A"/>
    <w:rsid w:val="00731F20"/>
    <w:rsid w:val="00740ACF"/>
    <w:rsid w:val="00752951"/>
    <w:rsid w:val="00756565"/>
    <w:rsid w:val="00774DC3"/>
    <w:rsid w:val="00781B0B"/>
    <w:rsid w:val="00797EFC"/>
    <w:rsid w:val="007A4F39"/>
    <w:rsid w:val="007C1F0D"/>
    <w:rsid w:val="007D4769"/>
    <w:rsid w:val="007D613F"/>
    <w:rsid w:val="007F2B18"/>
    <w:rsid w:val="0080017B"/>
    <w:rsid w:val="0080593E"/>
    <w:rsid w:val="00817768"/>
    <w:rsid w:val="00823534"/>
    <w:rsid w:val="008524F0"/>
    <w:rsid w:val="00856061"/>
    <w:rsid w:val="008733A7"/>
    <w:rsid w:val="008A3D51"/>
    <w:rsid w:val="008A6C94"/>
    <w:rsid w:val="008B6592"/>
    <w:rsid w:val="008C1895"/>
    <w:rsid w:val="008E0440"/>
    <w:rsid w:val="008F25FD"/>
    <w:rsid w:val="008F7C63"/>
    <w:rsid w:val="008F7DB9"/>
    <w:rsid w:val="00925ABE"/>
    <w:rsid w:val="00926BFF"/>
    <w:rsid w:val="00962D59"/>
    <w:rsid w:val="00977DB3"/>
    <w:rsid w:val="009804A9"/>
    <w:rsid w:val="009805A6"/>
    <w:rsid w:val="009A341D"/>
    <w:rsid w:val="009A575B"/>
    <w:rsid w:val="009C5A60"/>
    <w:rsid w:val="009E76E0"/>
    <w:rsid w:val="00A143E6"/>
    <w:rsid w:val="00A17ECD"/>
    <w:rsid w:val="00A20060"/>
    <w:rsid w:val="00A24D4C"/>
    <w:rsid w:val="00A311EE"/>
    <w:rsid w:val="00A525EC"/>
    <w:rsid w:val="00A63E06"/>
    <w:rsid w:val="00A6617C"/>
    <w:rsid w:val="00A67564"/>
    <w:rsid w:val="00A748FC"/>
    <w:rsid w:val="00A74CCD"/>
    <w:rsid w:val="00A76A12"/>
    <w:rsid w:val="00A87B07"/>
    <w:rsid w:val="00A95746"/>
    <w:rsid w:val="00AA6FA0"/>
    <w:rsid w:val="00AA70A7"/>
    <w:rsid w:val="00AB50CD"/>
    <w:rsid w:val="00AB56E6"/>
    <w:rsid w:val="00AC0161"/>
    <w:rsid w:val="00AC5A6E"/>
    <w:rsid w:val="00AE4FC0"/>
    <w:rsid w:val="00AE6D31"/>
    <w:rsid w:val="00AF38DC"/>
    <w:rsid w:val="00AF6B83"/>
    <w:rsid w:val="00B00CC8"/>
    <w:rsid w:val="00B23300"/>
    <w:rsid w:val="00B31599"/>
    <w:rsid w:val="00B548A7"/>
    <w:rsid w:val="00B61415"/>
    <w:rsid w:val="00B621E1"/>
    <w:rsid w:val="00B731A0"/>
    <w:rsid w:val="00B74BCA"/>
    <w:rsid w:val="00B7719D"/>
    <w:rsid w:val="00B94243"/>
    <w:rsid w:val="00B94C08"/>
    <w:rsid w:val="00B94D2D"/>
    <w:rsid w:val="00BD288A"/>
    <w:rsid w:val="00BF4779"/>
    <w:rsid w:val="00C006EF"/>
    <w:rsid w:val="00C073A2"/>
    <w:rsid w:val="00C108A7"/>
    <w:rsid w:val="00C10A3A"/>
    <w:rsid w:val="00C2479E"/>
    <w:rsid w:val="00C341BD"/>
    <w:rsid w:val="00C379F8"/>
    <w:rsid w:val="00C4401F"/>
    <w:rsid w:val="00C55F97"/>
    <w:rsid w:val="00C67F2B"/>
    <w:rsid w:val="00C706BC"/>
    <w:rsid w:val="00C92383"/>
    <w:rsid w:val="00C95236"/>
    <w:rsid w:val="00CC35E7"/>
    <w:rsid w:val="00CC3F58"/>
    <w:rsid w:val="00CE5369"/>
    <w:rsid w:val="00D02C5E"/>
    <w:rsid w:val="00D06D50"/>
    <w:rsid w:val="00D075F3"/>
    <w:rsid w:val="00D1205E"/>
    <w:rsid w:val="00D1368C"/>
    <w:rsid w:val="00D13E60"/>
    <w:rsid w:val="00D20DAD"/>
    <w:rsid w:val="00D2616D"/>
    <w:rsid w:val="00D2633F"/>
    <w:rsid w:val="00D4362D"/>
    <w:rsid w:val="00D4704B"/>
    <w:rsid w:val="00D5222F"/>
    <w:rsid w:val="00D76513"/>
    <w:rsid w:val="00D76FFD"/>
    <w:rsid w:val="00DA5C89"/>
    <w:rsid w:val="00DB23B0"/>
    <w:rsid w:val="00DD61CE"/>
    <w:rsid w:val="00DE13C9"/>
    <w:rsid w:val="00DE6D4E"/>
    <w:rsid w:val="00E02803"/>
    <w:rsid w:val="00E02E1F"/>
    <w:rsid w:val="00E10CD2"/>
    <w:rsid w:val="00E15D26"/>
    <w:rsid w:val="00E22073"/>
    <w:rsid w:val="00E408BC"/>
    <w:rsid w:val="00E503C0"/>
    <w:rsid w:val="00E52373"/>
    <w:rsid w:val="00E56C2E"/>
    <w:rsid w:val="00E63AEA"/>
    <w:rsid w:val="00E65DFE"/>
    <w:rsid w:val="00E6674E"/>
    <w:rsid w:val="00EA1584"/>
    <w:rsid w:val="00EB6A70"/>
    <w:rsid w:val="00EC3030"/>
    <w:rsid w:val="00EE7D84"/>
    <w:rsid w:val="00EF1A4B"/>
    <w:rsid w:val="00F03C12"/>
    <w:rsid w:val="00F135E4"/>
    <w:rsid w:val="00F13AE2"/>
    <w:rsid w:val="00F24C76"/>
    <w:rsid w:val="00F26299"/>
    <w:rsid w:val="00F52C6F"/>
    <w:rsid w:val="00F5356E"/>
    <w:rsid w:val="00F80962"/>
    <w:rsid w:val="00F979E5"/>
    <w:rsid w:val="00FA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B02F15-4342-41A8-A0E8-6FCC91C6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285F72"/>
    <w:rPr>
      <w:sz w:val="18"/>
      <w:szCs w:val="18"/>
    </w:rPr>
  </w:style>
  <w:style w:type="character" w:customStyle="1" w:styleId="Char">
    <w:name w:val="页脚 Char"/>
    <w:link w:val="a5"/>
    <w:uiPriority w:val="99"/>
    <w:rsid w:val="00977DB3"/>
    <w:rPr>
      <w:kern w:val="2"/>
      <w:sz w:val="18"/>
      <w:szCs w:val="18"/>
    </w:rPr>
  </w:style>
  <w:style w:type="character" w:customStyle="1" w:styleId="10">
    <w:name w:val="封面1"/>
    <w:rsid w:val="00A76A12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-">
    <w:name w:val="封面-大学名称"/>
    <w:rsid w:val="00A76A12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20">
    <w:name w:val="封面2"/>
    <w:autoRedefine/>
    <w:rsid w:val="00A76A12"/>
    <w:rPr>
      <w:b/>
      <w:spacing w:val="60"/>
      <w:sz w:val="44"/>
    </w:rPr>
  </w:style>
  <w:style w:type="character" w:customStyle="1" w:styleId="-0">
    <w:name w:val="封面-论文题目"/>
    <w:rsid w:val="00A76A12"/>
    <w:rPr>
      <w:rFonts w:ascii="Times New Roman" w:eastAsia="宋体" w:hAnsi="Times New Roman"/>
      <w:sz w:val="36"/>
    </w:rPr>
  </w:style>
  <w:style w:type="character" w:customStyle="1" w:styleId="-1">
    <w:name w:val="封面-论文英文题目"/>
    <w:rsid w:val="00A76A12"/>
    <w:rPr>
      <w:rFonts w:ascii="Times New Roman" w:eastAsia="宋体" w:hAnsi="Times New Roman"/>
      <w:sz w:val="36"/>
    </w:rPr>
  </w:style>
  <w:style w:type="character" w:customStyle="1" w:styleId="-2">
    <w:name w:val="封面-导师"/>
    <w:rsid w:val="00A76A12"/>
    <w:rPr>
      <w:rFonts w:ascii="Times New Roman" w:eastAsia="宋体" w:hAnsi="Times New Roman"/>
      <w:sz w:val="28"/>
    </w:rPr>
  </w:style>
  <w:style w:type="character" w:customStyle="1" w:styleId="-3">
    <w:name w:val="封面-培养单位"/>
    <w:rsid w:val="00A76A12"/>
    <w:rPr>
      <w:rFonts w:ascii="Times New Roman" w:eastAsia="宋体" w:hAnsi="Times New Roman"/>
      <w:sz w:val="28"/>
    </w:rPr>
  </w:style>
  <w:style w:type="character" w:customStyle="1" w:styleId="-4">
    <w:name w:val="封面-日期"/>
    <w:rsid w:val="00A76A12"/>
    <w:rPr>
      <w:rFonts w:ascii="Times New Roman" w:eastAsia="宋体" w:hAnsi="Times New Roman"/>
      <w:sz w:val="28"/>
    </w:rPr>
  </w:style>
  <w:style w:type="paragraph" w:customStyle="1" w:styleId="a7">
    <w:name w:val="标题名（不入目录）"/>
    <w:basedOn w:val="a"/>
    <w:rsid w:val="00C95236"/>
    <w:pPr>
      <w:adjustRightInd w:val="0"/>
      <w:snapToGrid w:val="0"/>
      <w:spacing w:before="480" w:after="360"/>
      <w:jc w:val="center"/>
    </w:pPr>
    <w:rPr>
      <w:rFonts w:eastAsia="黑体"/>
      <w:noProof/>
      <w:kern w:val="0"/>
      <w:sz w:val="32"/>
    </w:rPr>
  </w:style>
  <w:style w:type="paragraph" w:customStyle="1" w:styleId="a8">
    <w:name w:val="标题名"/>
    <w:basedOn w:val="a"/>
    <w:rsid w:val="00C95236"/>
    <w:pPr>
      <w:adjustRightInd w:val="0"/>
      <w:snapToGrid w:val="0"/>
      <w:spacing w:before="480" w:after="360"/>
      <w:jc w:val="center"/>
      <w:outlineLvl w:val="0"/>
    </w:pPr>
    <w:rPr>
      <w:rFonts w:eastAsia="黑体"/>
      <w:sz w:val="32"/>
    </w:rPr>
  </w:style>
  <w:style w:type="paragraph" w:customStyle="1" w:styleId="1">
    <w:name w:val="1级标题"/>
    <w:basedOn w:val="a"/>
    <w:autoRedefine/>
    <w:rsid w:val="00C95236"/>
    <w:pPr>
      <w:numPr>
        <w:numId w:val="1"/>
      </w:numPr>
      <w:tabs>
        <w:tab w:val="left" w:pos="240"/>
      </w:tabs>
      <w:adjustRightInd w:val="0"/>
      <w:snapToGrid w:val="0"/>
      <w:spacing w:before="480" w:after="360"/>
      <w:jc w:val="left"/>
      <w:outlineLvl w:val="0"/>
    </w:pPr>
    <w:rPr>
      <w:rFonts w:eastAsia="黑体"/>
      <w:sz w:val="32"/>
    </w:rPr>
  </w:style>
  <w:style w:type="paragraph" w:customStyle="1" w:styleId="2">
    <w:name w:val="2级标题"/>
    <w:basedOn w:val="a"/>
    <w:autoRedefine/>
    <w:rsid w:val="00473195"/>
    <w:pPr>
      <w:numPr>
        <w:ilvl w:val="1"/>
        <w:numId w:val="1"/>
      </w:numPr>
      <w:tabs>
        <w:tab w:val="left" w:pos="240"/>
      </w:tabs>
      <w:adjustRightInd w:val="0"/>
      <w:snapToGrid w:val="0"/>
      <w:spacing w:before="480" w:after="360"/>
      <w:jc w:val="left"/>
      <w:outlineLvl w:val="1"/>
    </w:pPr>
    <w:rPr>
      <w:rFonts w:eastAsia="黑体"/>
      <w:sz w:val="30"/>
    </w:rPr>
  </w:style>
  <w:style w:type="paragraph" w:customStyle="1" w:styleId="3">
    <w:name w:val="3级标题"/>
    <w:basedOn w:val="a"/>
    <w:autoRedefine/>
    <w:rsid w:val="001D59D1"/>
    <w:pPr>
      <w:numPr>
        <w:ilvl w:val="2"/>
        <w:numId w:val="1"/>
      </w:numPr>
      <w:tabs>
        <w:tab w:val="left" w:pos="709"/>
      </w:tabs>
      <w:adjustRightInd w:val="0"/>
      <w:snapToGrid w:val="0"/>
      <w:spacing w:before="480" w:after="360"/>
      <w:jc w:val="left"/>
      <w:outlineLvl w:val="2"/>
    </w:pPr>
    <w:rPr>
      <w:rFonts w:eastAsia="黑体"/>
      <w:sz w:val="28"/>
    </w:rPr>
  </w:style>
  <w:style w:type="paragraph" w:customStyle="1" w:styleId="a9">
    <w:name w:val="正文（结尾部分）"/>
    <w:basedOn w:val="a"/>
    <w:rsid w:val="00C95236"/>
    <w:pPr>
      <w:adjustRightInd w:val="0"/>
      <w:snapToGrid w:val="0"/>
      <w:spacing w:line="320" w:lineRule="exact"/>
      <w:ind w:firstLineChars="200" w:firstLine="200"/>
    </w:pPr>
  </w:style>
  <w:style w:type="paragraph" w:styleId="11">
    <w:name w:val="toc 1"/>
    <w:basedOn w:val="a"/>
    <w:next w:val="a"/>
    <w:autoRedefine/>
    <w:uiPriority w:val="39"/>
    <w:rsid w:val="00217297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C706BC"/>
    <w:pPr>
      <w:tabs>
        <w:tab w:val="right" w:leader="dot" w:pos="9061"/>
      </w:tabs>
      <w:ind w:firstLineChars="100" w:firstLine="240"/>
      <w:jc w:val="left"/>
    </w:pPr>
    <w:rPr>
      <w:rFonts w:ascii="宋体" w:hAnsi="宋体" w:cs="Calibri"/>
      <w:smallCaps/>
      <w:noProof/>
      <w:sz w:val="24"/>
    </w:rPr>
  </w:style>
  <w:style w:type="paragraph" w:styleId="30">
    <w:name w:val="toc 3"/>
    <w:basedOn w:val="a"/>
    <w:next w:val="a"/>
    <w:autoRedefine/>
    <w:uiPriority w:val="39"/>
    <w:rsid w:val="00C706BC"/>
    <w:pPr>
      <w:tabs>
        <w:tab w:val="right" w:leader="dot" w:pos="9061"/>
      </w:tabs>
      <w:ind w:firstLineChars="200" w:firstLine="480"/>
      <w:jc w:val="left"/>
    </w:pPr>
    <w:rPr>
      <w:rFonts w:ascii="宋体" w:hAnsi="宋体" w:cs="Calibri"/>
      <w:iCs/>
      <w:noProof/>
      <w:sz w:val="24"/>
    </w:rPr>
  </w:style>
  <w:style w:type="paragraph" w:styleId="4">
    <w:name w:val="toc 4"/>
    <w:basedOn w:val="a"/>
    <w:next w:val="a"/>
    <w:autoRedefine/>
    <w:rsid w:val="00217297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rsid w:val="00217297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rsid w:val="00217297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rsid w:val="00217297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rsid w:val="00217297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rsid w:val="00217297"/>
    <w:pPr>
      <w:ind w:left="1680"/>
      <w:jc w:val="left"/>
    </w:pPr>
    <w:rPr>
      <w:rFonts w:ascii="Calibri" w:hAnsi="Calibri" w:cs="Calibri"/>
      <w:sz w:val="18"/>
      <w:szCs w:val="18"/>
    </w:rPr>
  </w:style>
  <w:style w:type="character" w:styleId="aa">
    <w:name w:val="Hyperlink"/>
    <w:uiPriority w:val="99"/>
    <w:unhideWhenUsed/>
    <w:rsid w:val="00217297"/>
    <w:rPr>
      <w:color w:val="0000FF"/>
      <w:u w:val="single"/>
    </w:rPr>
  </w:style>
  <w:style w:type="paragraph" w:styleId="ab">
    <w:name w:val="Plain Text"/>
    <w:basedOn w:val="a"/>
    <w:link w:val="Char0"/>
    <w:rsid w:val="00C2479E"/>
    <w:rPr>
      <w:rFonts w:ascii="宋体" w:hAnsi="Courier New"/>
      <w:szCs w:val="20"/>
    </w:rPr>
  </w:style>
  <w:style w:type="character" w:customStyle="1" w:styleId="Char0">
    <w:name w:val="纯文本 Char"/>
    <w:link w:val="ab"/>
    <w:rsid w:val="00C2479E"/>
    <w:rPr>
      <w:rFonts w:ascii="宋体" w:hAnsi="Courier New"/>
      <w:kern w:val="2"/>
      <w:sz w:val="21"/>
    </w:rPr>
  </w:style>
  <w:style w:type="paragraph" w:styleId="ac">
    <w:name w:val="Body Text"/>
    <w:basedOn w:val="a"/>
    <w:link w:val="Char1"/>
    <w:rsid w:val="00610082"/>
    <w:pPr>
      <w:spacing w:after="120"/>
    </w:pPr>
  </w:style>
  <w:style w:type="character" w:customStyle="1" w:styleId="Char1">
    <w:name w:val="正文文本 Char"/>
    <w:link w:val="ac"/>
    <w:rsid w:val="00610082"/>
    <w:rPr>
      <w:kern w:val="2"/>
      <w:sz w:val="21"/>
      <w:szCs w:val="24"/>
    </w:rPr>
  </w:style>
  <w:style w:type="paragraph" w:styleId="ad">
    <w:name w:val="Body Text First Indent"/>
    <w:basedOn w:val="a"/>
    <w:link w:val="Char2"/>
    <w:rsid w:val="00610082"/>
    <w:pPr>
      <w:ind w:firstLineChars="200" w:firstLine="498"/>
    </w:pPr>
    <w:rPr>
      <w:sz w:val="24"/>
      <w:szCs w:val="20"/>
    </w:rPr>
  </w:style>
  <w:style w:type="character" w:customStyle="1" w:styleId="Char2">
    <w:name w:val="正文首行缩进 Char"/>
    <w:link w:val="ad"/>
    <w:rsid w:val="00610082"/>
    <w:rPr>
      <w:kern w:val="2"/>
      <w:sz w:val="24"/>
      <w:szCs w:val="24"/>
    </w:rPr>
  </w:style>
  <w:style w:type="paragraph" w:styleId="ae">
    <w:name w:val="List Paragraph"/>
    <w:basedOn w:val="a"/>
    <w:uiPriority w:val="34"/>
    <w:qFormat/>
    <w:rsid w:val="00856061"/>
    <w:pPr>
      <w:ind w:firstLineChars="200" w:firstLine="420"/>
    </w:pPr>
  </w:style>
  <w:style w:type="table" w:styleId="af">
    <w:name w:val="Table Grid"/>
    <w:basedOn w:val="a1"/>
    <w:rsid w:val="004E55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61">
    <w:name w:val="sc161"/>
    <w:basedOn w:val="a0"/>
    <w:rsid w:val="00372F8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372F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72F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72F8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372F8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5">
    <w:name w:val="sc25"/>
    <w:basedOn w:val="a0"/>
    <w:rsid w:val="00372F88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sc1">
    <w:name w:val="sc1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  <w:kern w:val="0"/>
      <w:sz w:val="24"/>
    </w:rPr>
  </w:style>
  <w:style w:type="paragraph" w:customStyle="1" w:styleId="sc2">
    <w:name w:val="sc2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sc3">
    <w:name w:val="sc3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  <w:kern w:val="0"/>
      <w:sz w:val="24"/>
    </w:rPr>
  </w:style>
  <w:style w:type="paragraph" w:customStyle="1" w:styleId="sc4">
    <w:name w:val="sc4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  <w:kern w:val="0"/>
      <w:sz w:val="24"/>
    </w:rPr>
  </w:style>
  <w:style w:type="paragraph" w:customStyle="1" w:styleId="sc5">
    <w:name w:val="sc5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  <w:kern w:val="0"/>
      <w:sz w:val="24"/>
    </w:rPr>
  </w:style>
  <w:style w:type="paragraph" w:customStyle="1" w:styleId="sc9">
    <w:name w:val="sc9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color w:val="FF00FF"/>
      <w:kern w:val="0"/>
      <w:sz w:val="24"/>
    </w:rPr>
  </w:style>
  <w:style w:type="paragraph" w:customStyle="1" w:styleId="sc10">
    <w:name w:val="sc10"/>
    <w:basedOn w:val="a"/>
    <w:rsid w:val="00756565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  <w:kern w:val="0"/>
      <w:sz w:val="24"/>
    </w:rPr>
  </w:style>
  <w:style w:type="character" w:customStyle="1" w:styleId="sc51">
    <w:name w:val="sc51"/>
    <w:basedOn w:val="a0"/>
    <w:rsid w:val="0075656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75656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5656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a0"/>
    <w:rsid w:val="00756565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756565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5770;&#25991;&#20027;&#20307;A4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E1769-774D-493B-B3E5-CE4F4C814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论文主体A4.dotx</Template>
  <TotalTime>79</TotalTime>
  <Pages>17</Pages>
  <Words>2367</Words>
  <Characters>13496</Characters>
  <Application>Microsoft Office Word</Application>
  <DocSecurity>0</DocSecurity>
  <Lines>112</Lines>
  <Paragraphs>31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毕业设计(论文)评语</vt:lpstr>
    </vt:vector>
  </TitlesOfParts>
  <Company>sjtu</Company>
  <LinksUpToDate>false</LinksUpToDate>
  <CharactersWithSpaces>15832</CharactersWithSpaces>
  <SharedDoc>false</SharedDoc>
  <HLinks>
    <vt:vector size="102" baseType="variant">
      <vt:variant>
        <vt:i4>1572916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_Toc414268240</vt:lpwstr>
      </vt:variant>
      <vt:variant>
        <vt:i4>1572916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_Toc414268240</vt:lpwstr>
      </vt:variant>
      <vt:variant>
        <vt:i4>2031668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_Toc414268239</vt:lpwstr>
      </vt:variant>
      <vt:variant>
        <vt:i4>2031668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_Toc414268238</vt:lpwstr>
      </vt:variant>
      <vt:variant>
        <vt:i4>2031668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_Toc414268237</vt:lpwstr>
      </vt:variant>
      <vt:variant>
        <vt:i4>2031668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_Toc414268236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_Toc414268235</vt:lpwstr>
      </vt:variant>
      <vt:variant>
        <vt:i4>2031668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_Toc414268234</vt:lpwstr>
      </vt:variant>
      <vt:variant>
        <vt:i4>2031668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_Toc414268233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_Toc414268232</vt:lpwstr>
      </vt:variant>
      <vt:variant>
        <vt:i4>2031668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_Toc414268231</vt:lpwstr>
      </vt:variant>
      <vt:variant>
        <vt:i4>2031668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_Toc414268230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_Toc414268229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_Toc414268228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_Toc414268227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_Toc414268226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_Toc414268225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毕业设计(论文)评语</dc:title>
  <dc:subject/>
  <dc:creator>Windows 用户</dc:creator>
  <cp:keywords/>
  <dc:description/>
  <cp:lastModifiedBy>刘宜进</cp:lastModifiedBy>
  <cp:revision>8</cp:revision>
  <cp:lastPrinted>2017-05-23T13:18:00Z</cp:lastPrinted>
  <dcterms:created xsi:type="dcterms:W3CDTF">2017-05-23T11:51:00Z</dcterms:created>
  <dcterms:modified xsi:type="dcterms:W3CDTF">2017-05-23T13:25:00Z</dcterms:modified>
</cp:coreProperties>
</file>